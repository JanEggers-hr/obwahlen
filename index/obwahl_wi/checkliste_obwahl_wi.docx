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8F9C6" w14:textId="7260C01E" w:rsidR="00D336FD" w:rsidRDefault="00D336FD" w:rsidP="00D336FD">
      <w:pPr>
        <w:pStyle w:val="berschrift2"/>
      </w:pPr>
      <w:r>
        <w:t>Server-Check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158DB34F" w14:textId="77777777" w:rsidTr="00D336FD">
        <w:tc>
          <w:tcPr>
            <w:tcW w:w="4248" w:type="dxa"/>
          </w:tcPr>
          <w:p w14:paraId="002FD4A2" w14:textId="31795779" w:rsidR="00D336FD" w:rsidRDefault="00D336FD" w:rsidP="00D336FD">
            <w:r>
              <w:t xml:space="preserve">Schritt </w:t>
            </w:r>
          </w:p>
        </w:tc>
        <w:tc>
          <w:tcPr>
            <w:tcW w:w="2170" w:type="dxa"/>
          </w:tcPr>
          <w:p w14:paraId="45FCF8C8" w14:textId="146F6A12" w:rsidR="00D336FD" w:rsidRDefault="00D336FD" w:rsidP="00D336FD">
            <w:r>
              <w:t>Datum</w:t>
            </w:r>
          </w:p>
        </w:tc>
        <w:tc>
          <w:tcPr>
            <w:tcW w:w="3210" w:type="dxa"/>
          </w:tcPr>
          <w:p w14:paraId="14E0F7C3" w14:textId="28737BDD" w:rsidR="00D336FD" w:rsidRDefault="00D336FD" w:rsidP="00D336FD">
            <w:r>
              <w:t>Anmerkungen</w:t>
            </w:r>
          </w:p>
        </w:tc>
      </w:tr>
      <w:tr w:rsidR="00D336FD" w14:paraId="0674F9BE" w14:textId="77777777" w:rsidTr="00D336FD">
        <w:tc>
          <w:tcPr>
            <w:tcW w:w="4248" w:type="dxa"/>
          </w:tcPr>
          <w:p w14:paraId="78248B67" w14:textId="4E758095" w:rsidR="00D336FD" w:rsidRDefault="00D336FD" w:rsidP="00D336FD">
            <w:r>
              <w:t>Server 10.192.0.18 erreichbar</w:t>
            </w:r>
          </w:p>
        </w:tc>
        <w:tc>
          <w:tcPr>
            <w:tcW w:w="2170" w:type="dxa"/>
          </w:tcPr>
          <w:p w14:paraId="2D04E6FB" w14:textId="56632396" w:rsidR="00D336FD" w:rsidRDefault="00EF76C7" w:rsidP="00D336FD">
            <w:r>
              <w:t>6.3.</w:t>
            </w:r>
          </w:p>
        </w:tc>
        <w:tc>
          <w:tcPr>
            <w:tcW w:w="3210" w:type="dxa"/>
          </w:tcPr>
          <w:p w14:paraId="301DE8B3" w14:textId="4ECE454D" w:rsidR="00D336FD" w:rsidRDefault="00D336FD" w:rsidP="00D336FD">
            <w:r>
              <w:t>Auf ZSCALER achten!</w:t>
            </w:r>
          </w:p>
        </w:tc>
      </w:tr>
      <w:tr w:rsidR="00D336FD" w14:paraId="7DEC38EC" w14:textId="77777777" w:rsidTr="00D336FD">
        <w:tc>
          <w:tcPr>
            <w:tcW w:w="4248" w:type="dxa"/>
          </w:tcPr>
          <w:p w14:paraId="509D91EA" w14:textId="67028695" w:rsidR="00D336FD" w:rsidRDefault="00D336FD" w:rsidP="00D336FD">
            <w:r>
              <w:t>Dateien auf Server aktualisiert</w:t>
            </w:r>
          </w:p>
        </w:tc>
        <w:tc>
          <w:tcPr>
            <w:tcW w:w="2170" w:type="dxa"/>
          </w:tcPr>
          <w:p w14:paraId="47F39812" w14:textId="77777777" w:rsidR="00D336FD" w:rsidRDefault="00D336FD" w:rsidP="00D336FD"/>
        </w:tc>
        <w:tc>
          <w:tcPr>
            <w:tcW w:w="3210" w:type="dxa"/>
          </w:tcPr>
          <w:p w14:paraId="671DD11D" w14:textId="77777777" w:rsidR="00D336FD" w:rsidRDefault="00D336FD" w:rsidP="00D336FD"/>
        </w:tc>
      </w:tr>
      <w:tr w:rsidR="00D336FD" w14:paraId="06D5A5EA" w14:textId="77777777" w:rsidTr="00D336FD">
        <w:tc>
          <w:tcPr>
            <w:tcW w:w="4248" w:type="dxa"/>
          </w:tcPr>
          <w:p w14:paraId="469A904D" w14:textId="0B84FDD7" w:rsidR="00D336FD" w:rsidRDefault="00D336FD" w:rsidP="00D336FD">
            <w:r>
              <w:t>Datawrapper-Key aktuell</w:t>
            </w:r>
          </w:p>
        </w:tc>
        <w:tc>
          <w:tcPr>
            <w:tcW w:w="2170" w:type="dxa"/>
          </w:tcPr>
          <w:p w14:paraId="329EBFA7" w14:textId="77777777" w:rsidR="00D336FD" w:rsidRDefault="00D336FD" w:rsidP="00D336FD"/>
        </w:tc>
        <w:tc>
          <w:tcPr>
            <w:tcW w:w="3210" w:type="dxa"/>
          </w:tcPr>
          <w:p w14:paraId="0F2B2FCE" w14:textId="77777777" w:rsidR="00D336FD" w:rsidRDefault="00D336FD" w:rsidP="00D336FD"/>
        </w:tc>
      </w:tr>
      <w:tr w:rsidR="00D336FD" w14:paraId="0BE241C7" w14:textId="77777777" w:rsidTr="00D336FD">
        <w:tc>
          <w:tcPr>
            <w:tcW w:w="4248" w:type="dxa"/>
          </w:tcPr>
          <w:p w14:paraId="10FC09AA" w14:textId="2C487F18" w:rsidR="00D336FD" w:rsidRDefault="00D336FD" w:rsidP="00D336FD">
            <w:r>
              <w:t>Teams-Key aktuell</w:t>
            </w:r>
          </w:p>
        </w:tc>
        <w:tc>
          <w:tcPr>
            <w:tcW w:w="2170" w:type="dxa"/>
          </w:tcPr>
          <w:p w14:paraId="300B8591" w14:textId="77777777" w:rsidR="00D336FD" w:rsidRDefault="00D336FD" w:rsidP="00D336FD"/>
        </w:tc>
        <w:tc>
          <w:tcPr>
            <w:tcW w:w="3210" w:type="dxa"/>
          </w:tcPr>
          <w:p w14:paraId="450FD81A" w14:textId="77777777" w:rsidR="00D336FD" w:rsidRDefault="00D336FD" w:rsidP="00D336FD"/>
        </w:tc>
      </w:tr>
      <w:tr w:rsidR="00D336FD" w14:paraId="4FB2DE75" w14:textId="77777777" w:rsidTr="00D336FD">
        <w:tc>
          <w:tcPr>
            <w:tcW w:w="4248" w:type="dxa"/>
          </w:tcPr>
          <w:p w14:paraId="2ECB3606" w14:textId="38453008" w:rsidR="00D336FD" w:rsidRDefault="00D336FD" w:rsidP="00D336FD">
            <w:r>
              <w:t xml:space="preserve">Dateien in </w:t>
            </w:r>
            <w:proofErr w:type="spellStart"/>
            <w:r>
              <w:t>index</w:t>
            </w:r>
            <w:proofErr w:type="spellEnd"/>
            <w:r>
              <w:t xml:space="preserve"> kopiert</w:t>
            </w:r>
          </w:p>
        </w:tc>
        <w:tc>
          <w:tcPr>
            <w:tcW w:w="2170" w:type="dxa"/>
          </w:tcPr>
          <w:p w14:paraId="44E446FA" w14:textId="77777777" w:rsidR="00D336FD" w:rsidRDefault="00D336FD" w:rsidP="00D336FD"/>
        </w:tc>
        <w:tc>
          <w:tcPr>
            <w:tcW w:w="3210" w:type="dxa"/>
          </w:tcPr>
          <w:p w14:paraId="0483CF43" w14:textId="77777777" w:rsidR="00D336FD" w:rsidRDefault="00D336FD" w:rsidP="00D336FD"/>
        </w:tc>
      </w:tr>
      <w:tr w:rsidR="00D336FD" w14:paraId="3547392E" w14:textId="77777777" w:rsidTr="00D336FD">
        <w:tc>
          <w:tcPr>
            <w:tcW w:w="4248" w:type="dxa"/>
          </w:tcPr>
          <w:p w14:paraId="43652750" w14:textId="61114702" w:rsidR="00D336FD" w:rsidRDefault="00D336FD" w:rsidP="00D336FD">
            <w:r>
              <w:t xml:space="preserve">Testlauf auf Server </w:t>
            </w:r>
            <w:proofErr w:type="spellStart"/>
            <w:r>
              <w:t>main_</w:t>
            </w:r>
            <w:proofErr w:type="gramStart"/>
            <w:r>
              <w:t>oneshot.R</w:t>
            </w:r>
            <w:proofErr w:type="spellEnd"/>
            <w:proofErr w:type="gramEnd"/>
          </w:p>
        </w:tc>
        <w:tc>
          <w:tcPr>
            <w:tcW w:w="2170" w:type="dxa"/>
          </w:tcPr>
          <w:p w14:paraId="1AA1FA69" w14:textId="77777777" w:rsidR="00D336FD" w:rsidRDefault="00D336FD" w:rsidP="00D336FD"/>
        </w:tc>
        <w:tc>
          <w:tcPr>
            <w:tcW w:w="3210" w:type="dxa"/>
          </w:tcPr>
          <w:p w14:paraId="53105986" w14:textId="77777777" w:rsidR="00D336FD" w:rsidRDefault="00D336FD" w:rsidP="00D336FD"/>
        </w:tc>
      </w:tr>
      <w:tr w:rsidR="00D336FD" w14:paraId="260DF546" w14:textId="77777777" w:rsidTr="00D336FD">
        <w:tc>
          <w:tcPr>
            <w:tcW w:w="4248" w:type="dxa"/>
          </w:tcPr>
          <w:p w14:paraId="77144D4F" w14:textId="3698EBAD" w:rsidR="00D336FD" w:rsidRDefault="00D336FD" w:rsidP="00D336FD">
            <w:proofErr w:type="spellStart"/>
            <w:r>
              <w:t>Watchdog</w:t>
            </w:r>
            <w:proofErr w:type="spellEnd"/>
            <w:r>
              <w:t xml:space="preserve"> gestartet und getestet</w:t>
            </w:r>
          </w:p>
        </w:tc>
        <w:tc>
          <w:tcPr>
            <w:tcW w:w="2170" w:type="dxa"/>
          </w:tcPr>
          <w:p w14:paraId="60E6D1D9" w14:textId="77777777" w:rsidR="00D336FD" w:rsidRDefault="00D336FD" w:rsidP="00D336FD"/>
        </w:tc>
        <w:tc>
          <w:tcPr>
            <w:tcW w:w="3210" w:type="dxa"/>
          </w:tcPr>
          <w:p w14:paraId="120D5F4E" w14:textId="77777777" w:rsidR="00D336FD" w:rsidRDefault="00D336FD" w:rsidP="00D336FD"/>
        </w:tc>
      </w:tr>
    </w:tbl>
    <w:p w14:paraId="0ABA6073" w14:textId="77777777" w:rsidR="00D336FD" w:rsidRDefault="00D336FD" w:rsidP="00D336FD"/>
    <w:p w14:paraId="2B12C909" w14:textId="77777777" w:rsidR="00D336FD" w:rsidRDefault="00D336FD" w:rsidP="00D336FD">
      <w:pPr>
        <w:pStyle w:val="berschrift2"/>
      </w:pPr>
      <w:r>
        <w:t>Daten besorgen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4CDC4C1D" w14:textId="77777777" w:rsidTr="008035A4">
        <w:tc>
          <w:tcPr>
            <w:tcW w:w="4248" w:type="dxa"/>
          </w:tcPr>
          <w:p w14:paraId="47A23415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34B4D1A3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17DB230C" w14:textId="77777777" w:rsidR="00D336FD" w:rsidRDefault="00D336FD" w:rsidP="008035A4">
            <w:r>
              <w:t>Anmerkungen</w:t>
            </w:r>
          </w:p>
        </w:tc>
      </w:tr>
      <w:tr w:rsidR="00D336FD" w14:paraId="2A5C1A35" w14:textId="77777777" w:rsidTr="008035A4">
        <w:tc>
          <w:tcPr>
            <w:tcW w:w="4248" w:type="dxa"/>
          </w:tcPr>
          <w:p w14:paraId="3A60DCB0" w14:textId="27D5ABDC" w:rsidR="00D336FD" w:rsidRDefault="00D336FD" w:rsidP="008035A4">
            <w:proofErr w:type="spellStart"/>
            <w:r>
              <w:t>Votemanager</w:t>
            </w:r>
            <w:proofErr w:type="spellEnd"/>
            <w:r>
              <w:t xml:space="preserve"> Check</w:t>
            </w:r>
          </w:p>
        </w:tc>
        <w:tc>
          <w:tcPr>
            <w:tcW w:w="2170" w:type="dxa"/>
          </w:tcPr>
          <w:p w14:paraId="30FF11D9" w14:textId="2E8ADAAD" w:rsidR="00D336FD" w:rsidRDefault="00EF76C7" w:rsidP="008035A4">
            <w:r>
              <w:t>4.3.</w:t>
            </w:r>
          </w:p>
        </w:tc>
        <w:tc>
          <w:tcPr>
            <w:tcW w:w="3210" w:type="dxa"/>
          </w:tcPr>
          <w:p w14:paraId="445C775E" w14:textId="6B4D829B" w:rsidR="00D336FD" w:rsidRDefault="00D336FD" w:rsidP="008035A4"/>
        </w:tc>
      </w:tr>
      <w:tr w:rsidR="00D336FD" w14:paraId="3DE7DCF5" w14:textId="77777777" w:rsidTr="008035A4">
        <w:tc>
          <w:tcPr>
            <w:tcW w:w="4248" w:type="dxa"/>
          </w:tcPr>
          <w:p w14:paraId="1030FB49" w14:textId="7EE4BA8D" w:rsidR="00D336FD" w:rsidRDefault="00D336FD" w:rsidP="008035A4">
            <w:proofErr w:type="spellStart"/>
            <w:r>
              <w:t>Votemanager</w:t>
            </w:r>
            <w:proofErr w:type="spellEnd"/>
            <w:r>
              <w:t xml:space="preserve"> URL</w:t>
            </w:r>
          </w:p>
        </w:tc>
        <w:tc>
          <w:tcPr>
            <w:tcW w:w="2170" w:type="dxa"/>
          </w:tcPr>
          <w:p w14:paraId="4224E01C" w14:textId="626CA8EB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1BB65BAE" w14:textId="77777777" w:rsidR="00D336FD" w:rsidRDefault="00D336FD" w:rsidP="008035A4"/>
        </w:tc>
      </w:tr>
      <w:tr w:rsidR="00D336FD" w14:paraId="1F274F1E" w14:textId="77777777" w:rsidTr="008035A4">
        <w:tc>
          <w:tcPr>
            <w:tcW w:w="4248" w:type="dxa"/>
          </w:tcPr>
          <w:p w14:paraId="5FA7AD6A" w14:textId="2C262A41" w:rsidR="00D336FD" w:rsidRDefault="00D336FD" w:rsidP="008035A4">
            <w:proofErr w:type="spellStart"/>
            <w:r>
              <w:t>Shapefile</w:t>
            </w:r>
            <w:proofErr w:type="spellEnd"/>
          </w:p>
        </w:tc>
        <w:tc>
          <w:tcPr>
            <w:tcW w:w="2170" w:type="dxa"/>
          </w:tcPr>
          <w:p w14:paraId="3EB4B75D" w14:textId="4B0C528A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35EB4E4A" w14:textId="2B046324" w:rsidR="00D336FD" w:rsidRDefault="00EF76C7" w:rsidP="008035A4">
            <w:r>
              <w:t>Ortsbezirke und Wahlbezirke. Mapping ergänzt (z.T. von Hand)</w:t>
            </w:r>
          </w:p>
        </w:tc>
      </w:tr>
      <w:tr w:rsidR="00D336FD" w14:paraId="799B52B0" w14:textId="77777777" w:rsidTr="008035A4">
        <w:tc>
          <w:tcPr>
            <w:tcW w:w="4248" w:type="dxa"/>
          </w:tcPr>
          <w:p w14:paraId="406EB81A" w14:textId="56361614" w:rsidR="00D336FD" w:rsidRDefault="00D336FD" w:rsidP="008035A4">
            <w:r>
              <w:t>Zuordnung Stimmbezirke</w:t>
            </w:r>
          </w:p>
        </w:tc>
        <w:tc>
          <w:tcPr>
            <w:tcW w:w="2170" w:type="dxa"/>
          </w:tcPr>
          <w:p w14:paraId="72999B1A" w14:textId="4C9A8147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09E03699" w14:textId="5D052393" w:rsidR="00D336FD" w:rsidRDefault="00EF76C7" w:rsidP="008035A4">
            <w:r>
              <w:t>Formel gebastelt</w:t>
            </w:r>
          </w:p>
        </w:tc>
      </w:tr>
      <w:tr w:rsidR="00D336FD" w14:paraId="7DBA6BFA" w14:textId="77777777" w:rsidTr="008035A4">
        <w:tc>
          <w:tcPr>
            <w:tcW w:w="4248" w:type="dxa"/>
          </w:tcPr>
          <w:p w14:paraId="308854E1" w14:textId="102FBAD6" w:rsidR="00D336FD" w:rsidRDefault="00D336FD" w:rsidP="008035A4">
            <w:r>
              <w:t>Stimmzettel</w:t>
            </w:r>
          </w:p>
        </w:tc>
        <w:tc>
          <w:tcPr>
            <w:tcW w:w="2170" w:type="dxa"/>
          </w:tcPr>
          <w:p w14:paraId="792D1187" w14:textId="6FE59B13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5106676C" w14:textId="3E05B109" w:rsidR="00D336FD" w:rsidRDefault="00EF76C7" w:rsidP="008035A4">
            <w:r w:rsidRPr="00EF76C7">
              <w:t>2025_OB_Hauptwahl</w:t>
            </w:r>
            <w:r>
              <w:t>.pdf</w:t>
            </w:r>
          </w:p>
        </w:tc>
      </w:tr>
      <w:tr w:rsidR="00D336FD" w14:paraId="759293D1" w14:textId="77777777" w:rsidTr="008035A4">
        <w:tc>
          <w:tcPr>
            <w:tcW w:w="4248" w:type="dxa"/>
          </w:tcPr>
          <w:p w14:paraId="47CC1905" w14:textId="373A1986" w:rsidR="00D336FD" w:rsidRDefault="00D336FD" w:rsidP="008035A4">
            <w:r>
              <w:t>Leere CSV-Datei</w:t>
            </w:r>
          </w:p>
        </w:tc>
        <w:tc>
          <w:tcPr>
            <w:tcW w:w="2170" w:type="dxa"/>
          </w:tcPr>
          <w:p w14:paraId="7BE8BE63" w14:textId="4067CA13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2ADCD98C" w14:textId="03DDE076" w:rsidR="00EF76C7" w:rsidRDefault="00EF76C7" w:rsidP="008035A4">
            <w:r w:rsidRPr="00EF76C7">
              <w:t>Open-Data-06414000-Oberbuergermeisterwahl-Wahlbezirk</w:t>
            </w:r>
            <w:r>
              <w:t>.csv</w:t>
            </w:r>
          </w:p>
        </w:tc>
      </w:tr>
      <w:tr w:rsidR="00EF76C7" w14:paraId="19DEFF96" w14:textId="77777777" w:rsidTr="008035A4">
        <w:tc>
          <w:tcPr>
            <w:tcW w:w="4248" w:type="dxa"/>
          </w:tcPr>
          <w:p w14:paraId="35FFD458" w14:textId="41FCF409" w:rsidR="00EF76C7" w:rsidRDefault="00EF76C7" w:rsidP="008035A4">
            <w:r>
              <w:t>Testdaten-Skript angepasst</w:t>
            </w:r>
          </w:p>
        </w:tc>
        <w:tc>
          <w:tcPr>
            <w:tcW w:w="2170" w:type="dxa"/>
          </w:tcPr>
          <w:p w14:paraId="328202B8" w14:textId="77777777" w:rsidR="00EF76C7" w:rsidRDefault="00EF76C7" w:rsidP="008035A4"/>
        </w:tc>
        <w:tc>
          <w:tcPr>
            <w:tcW w:w="3210" w:type="dxa"/>
          </w:tcPr>
          <w:p w14:paraId="40AF2303" w14:textId="77777777" w:rsidR="00EF76C7" w:rsidRPr="00EF76C7" w:rsidRDefault="00EF76C7" w:rsidP="008035A4"/>
        </w:tc>
      </w:tr>
      <w:tr w:rsidR="00EF76C7" w14:paraId="08218AF7" w14:textId="77777777" w:rsidTr="008035A4">
        <w:tc>
          <w:tcPr>
            <w:tcW w:w="4248" w:type="dxa"/>
          </w:tcPr>
          <w:p w14:paraId="7786A697" w14:textId="0699DF30" w:rsidR="00EF76C7" w:rsidRDefault="00EF76C7" w:rsidP="008035A4">
            <w:r>
              <w:t>Testdaten generiert</w:t>
            </w:r>
          </w:p>
        </w:tc>
        <w:tc>
          <w:tcPr>
            <w:tcW w:w="2170" w:type="dxa"/>
          </w:tcPr>
          <w:p w14:paraId="03B1EEC3" w14:textId="77777777" w:rsidR="00EF76C7" w:rsidRDefault="00EF76C7" w:rsidP="008035A4"/>
        </w:tc>
        <w:tc>
          <w:tcPr>
            <w:tcW w:w="3210" w:type="dxa"/>
          </w:tcPr>
          <w:p w14:paraId="5C2164B6" w14:textId="77777777" w:rsidR="00EF76C7" w:rsidRPr="00EF76C7" w:rsidRDefault="00EF76C7" w:rsidP="008035A4"/>
        </w:tc>
      </w:tr>
    </w:tbl>
    <w:p w14:paraId="52FF994C" w14:textId="77777777" w:rsidR="00D336FD" w:rsidRPr="00D336FD" w:rsidRDefault="00D336FD" w:rsidP="00D336FD"/>
    <w:p w14:paraId="56FC6D69" w14:textId="77777777" w:rsidR="00D336FD" w:rsidRDefault="00D336FD" w:rsidP="00D336FD">
      <w:pPr>
        <w:pStyle w:val="berschrift2"/>
      </w:pPr>
      <w:proofErr w:type="spellStart"/>
      <w:r>
        <w:t>Shapefiles</w:t>
      </w:r>
      <w:proofErr w:type="spellEnd"/>
      <w:r>
        <w:t xml:space="preserve"> vorbereiten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50B6A60E" w14:textId="77777777" w:rsidTr="008035A4">
        <w:tc>
          <w:tcPr>
            <w:tcW w:w="4248" w:type="dxa"/>
          </w:tcPr>
          <w:p w14:paraId="6B09C052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7023FD1A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2FB1BD44" w14:textId="77777777" w:rsidR="00D336FD" w:rsidRDefault="00D336FD" w:rsidP="008035A4">
            <w:r>
              <w:t>Anmerkungen</w:t>
            </w:r>
          </w:p>
        </w:tc>
      </w:tr>
      <w:tr w:rsidR="00D336FD" w14:paraId="1D8261C3" w14:textId="77777777" w:rsidTr="008035A4">
        <w:tc>
          <w:tcPr>
            <w:tcW w:w="4248" w:type="dxa"/>
          </w:tcPr>
          <w:p w14:paraId="0A0D4473" w14:textId="77016FDB" w:rsidR="00D336FD" w:rsidRDefault="00D336FD" w:rsidP="008035A4">
            <w:proofErr w:type="spellStart"/>
            <w:r>
              <w:t>Shapefile</w:t>
            </w:r>
            <w:proofErr w:type="spellEnd"/>
            <w:r>
              <w:t xml:space="preserve"> Ortsteile existiert</w:t>
            </w:r>
          </w:p>
        </w:tc>
        <w:tc>
          <w:tcPr>
            <w:tcW w:w="2170" w:type="dxa"/>
          </w:tcPr>
          <w:p w14:paraId="3A07AFB1" w14:textId="079A0D06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53EBF0D1" w14:textId="121B9A82" w:rsidR="00D336FD" w:rsidRDefault="00EF76C7" w:rsidP="008035A4">
            <w:r>
              <w:t>Index/</w:t>
            </w:r>
            <w:proofErr w:type="spellStart"/>
            <w:r>
              <w:t>wi_ortsteile.geojson</w:t>
            </w:r>
            <w:proofErr w:type="spellEnd"/>
          </w:p>
        </w:tc>
      </w:tr>
      <w:tr w:rsidR="00D336FD" w14:paraId="6A571E3B" w14:textId="77777777" w:rsidTr="008035A4">
        <w:tc>
          <w:tcPr>
            <w:tcW w:w="4248" w:type="dxa"/>
          </w:tcPr>
          <w:p w14:paraId="7A13F8BF" w14:textId="3EEA733B" w:rsidR="00D336FD" w:rsidRDefault="00D336FD" w:rsidP="008035A4">
            <w:r>
              <w:t>Ortsteil-Tabelle Zentrierpunkte</w:t>
            </w:r>
          </w:p>
        </w:tc>
        <w:tc>
          <w:tcPr>
            <w:tcW w:w="2170" w:type="dxa"/>
          </w:tcPr>
          <w:p w14:paraId="6B3ABB42" w14:textId="543B1B72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472ED2BB" w14:textId="77777777" w:rsidR="00D336FD" w:rsidRDefault="00D336FD" w:rsidP="008035A4"/>
        </w:tc>
      </w:tr>
      <w:tr w:rsidR="00D336FD" w14:paraId="0BD36B10" w14:textId="77777777" w:rsidTr="008035A4">
        <w:tc>
          <w:tcPr>
            <w:tcW w:w="4248" w:type="dxa"/>
          </w:tcPr>
          <w:p w14:paraId="198B5206" w14:textId="4FFD9996" w:rsidR="00D336FD" w:rsidRDefault="00D336FD" w:rsidP="008035A4">
            <w:r>
              <w:t>Tabelle Ortsteile existiert</w:t>
            </w:r>
          </w:p>
        </w:tc>
        <w:tc>
          <w:tcPr>
            <w:tcW w:w="2170" w:type="dxa"/>
          </w:tcPr>
          <w:p w14:paraId="10D66169" w14:textId="765BC280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0B63B996" w14:textId="07263A4E" w:rsidR="00D336FD" w:rsidRDefault="00EF76C7" w:rsidP="008035A4">
            <w:r>
              <w:t>Wi_ortsteile.xlsx</w:t>
            </w:r>
          </w:p>
        </w:tc>
      </w:tr>
      <w:tr w:rsidR="00D336FD" w14:paraId="08CD54AD" w14:textId="77777777" w:rsidTr="008035A4">
        <w:tc>
          <w:tcPr>
            <w:tcW w:w="4248" w:type="dxa"/>
          </w:tcPr>
          <w:p w14:paraId="3013E561" w14:textId="73569A30" w:rsidR="00D336FD" w:rsidRDefault="00D336FD" w:rsidP="008035A4">
            <w:r>
              <w:t>Zuordnung Stimmbezirke existiert</w:t>
            </w:r>
          </w:p>
        </w:tc>
        <w:tc>
          <w:tcPr>
            <w:tcW w:w="2170" w:type="dxa"/>
          </w:tcPr>
          <w:p w14:paraId="0653773C" w14:textId="6D314663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4B11E6BA" w14:textId="2F6D2D3C" w:rsidR="00D336FD" w:rsidRDefault="00EF76C7" w:rsidP="008035A4">
            <w:r>
              <w:t>Wahlbezirke.xlsx</w:t>
            </w:r>
          </w:p>
        </w:tc>
      </w:tr>
      <w:tr w:rsidR="00D336FD" w14:paraId="04020768" w14:textId="77777777" w:rsidTr="008035A4">
        <w:tc>
          <w:tcPr>
            <w:tcW w:w="4248" w:type="dxa"/>
          </w:tcPr>
          <w:p w14:paraId="08D8F952" w14:textId="486A2EF3" w:rsidR="00D336FD" w:rsidRDefault="00D336FD" w:rsidP="008035A4">
            <w:r>
              <w:t>Karte aus GEOJSON generiert</w:t>
            </w:r>
          </w:p>
        </w:tc>
        <w:tc>
          <w:tcPr>
            <w:tcW w:w="2170" w:type="dxa"/>
          </w:tcPr>
          <w:p w14:paraId="06E16EBF" w14:textId="5011D7FF" w:rsidR="00D336FD" w:rsidRDefault="00EF76C7" w:rsidP="008035A4">
            <w:r>
              <w:t>5.3.</w:t>
            </w:r>
          </w:p>
        </w:tc>
        <w:tc>
          <w:tcPr>
            <w:tcW w:w="3210" w:type="dxa"/>
          </w:tcPr>
          <w:p w14:paraId="11625275" w14:textId="77777777" w:rsidR="00D336FD" w:rsidRDefault="00D336FD" w:rsidP="008035A4"/>
        </w:tc>
      </w:tr>
      <w:tr w:rsidR="00D336FD" w14:paraId="0C724B9A" w14:textId="77777777" w:rsidTr="008035A4">
        <w:tc>
          <w:tcPr>
            <w:tcW w:w="4248" w:type="dxa"/>
          </w:tcPr>
          <w:p w14:paraId="32CB219E" w14:textId="14DA66FD" w:rsidR="00D336FD" w:rsidRDefault="00D336FD" w:rsidP="008035A4">
            <w:r>
              <w:t>Datawrapper-Import getestet</w:t>
            </w:r>
          </w:p>
        </w:tc>
        <w:tc>
          <w:tcPr>
            <w:tcW w:w="2170" w:type="dxa"/>
          </w:tcPr>
          <w:p w14:paraId="35D56A50" w14:textId="77777777" w:rsidR="00D336FD" w:rsidRDefault="00D336FD" w:rsidP="008035A4"/>
        </w:tc>
        <w:tc>
          <w:tcPr>
            <w:tcW w:w="3210" w:type="dxa"/>
          </w:tcPr>
          <w:p w14:paraId="575C5694" w14:textId="77777777" w:rsidR="00D336FD" w:rsidRDefault="00D336FD" w:rsidP="008035A4"/>
        </w:tc>
      </w:tr>
    </w:tbl>
    <w:p w14:paraId="180EFA4C" w14:textId="77777777" w:rsidR="00D336FD" w:rsidRDefault="00D336FD" w:rsidP="00D336FD"/>
    <w:p w14:paraId="026EECAE" w14:textId="77777777" w:rsidR="00D336FD" w:rsidRDefault="00D336FD" w:rsidP="00D336FD">
      <w:pPr>
        <w:pStyle w:val="berschrift2"/>
      </w:pPr>
      <w:r>
        <w:t>Indexdateien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4E21295A" w14:textId="77777777" w:rsidTr="008035A4">
        <w:tc>
          <w:tcPr>
            <w:tcW w:w="4248" w:type="dxa"/>
          </w:tcPr>
          <w:p w14:paraId="5AFD7CF4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49AF8E88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6EFBD4D7" w14:textId="77777777" w:rsidR="00D336FD" w:rsidRDefault="00D336FD" w:rsidP="008035A4">
            <w:r>
              <w:t>Anmerkungen</w:t>
            </w:r>
          </w:p>
        </w:tc>
      </w:tr>
      <w:tr w:rsidR="00D336FD" w14:paraId="55257BD6" w14:textId="77777777" w:rsidTr="008035A4">
        <w:tc>
          <w:tcPr>
            <w:tcW w:w="4248" w:type="dxa"/>
          </w:tcPr>
          <w:p w14:paraId="693C3517" w14:textId="25A5AA1C" w:rsidR="00D336FD" w:rsidRDefault="00D336FD" w:rsidP="008035A4">
            <w:r>
              <w:t>Kandidaten-Datei</w:t>
            </w:r>
          </w:p>
        </w:tc>
        <w:tc>
          <w:tcPr>
            <w:tcW w:w="2170" w:type="dxa"/>
          </w:tcPr>
          <w:p w14:paraId="45CD9390" w14:textId="6C405F09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7AA2DDD7" w14:textId="3DF05E63" w:rsidR="00D336FD" w:rsidRDefault="00EF76C7" w:rsidP="008035A4">
            <w:r>
              <w:t>Kandidaten.xlsx</w:t>
            </w:r>
          </w:p>
        </w:tc>
      </w:tr>
      <w:tr w:rsidR="00D336FD" w14:paraId="6268CF2D" w14:textId="77777777" w:rsidTr="008035A4">
        <w:tc>
          <w:tcPr>
            <w:tcW w:w="4248" w:type="dxa"/>
          </w:tcPr>
          <w:p w14:paraId="694ADBFA" w14:textId="02EC8BDE" w:rsidR="00D336FD" w:rsidRDefault="00D336FD" w:rsidP="008035A4">
            <w:r>
              <w:t>Ortsteile-Datei mit Geokoordinaten</w:t>
            </w:r>
          </w:p>
        </w:tc>
        <w:tc>
          <w:tcPr>
            <w:tcW w:w="2170" w:type="dxa"/>
          </w:tcPr>
          <w:p w14:paraId="77E607AB" w14:textId="1DD6BCFB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4EC12301" w14:textId="3D33C553" w:rsidR="00D336FD" w:rsidRDefault="00EF76C7" w:rsidP="008035A4">
            <w:r>
              <w:t>Wi_ortsteile.xlsx</w:t>
            </w:r>
          </w:p>
        </w:tc>
      </w:tr>
      <w:tr w:rsidR="00D336FD" w14:paraId="257AFDEC" w14:textId="77777777" w:rsidTr="008035A4">
        <w:tc>
          <w:tcPr>
            <w:tcW w:w="4248" w:type="dxa"/>
          </w:tcPr>
          <w:p w14:paraId="7E1F13BE" w14:textId="5B0D6952" w:rsidR="00D336FD" w:rsidRDefault="00D336FD" w:rsidP="008035A4">
            <w:r>
              <w:t>Zuordnungs-Datei</w:t>
            </w:r>
          </w:p>
        </w:tc>
        <w:tc>
          <w:tcPr>
            <w:tcW w:w="2170" w:type="dxa"/>
          </w:tcPr>
          <w:p w14:paraId="0945501F" w14:textId="0184DDE7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431F5E8C" w14:textId="10AC53F6" w:rsidR="00D336FD" w:rsidRDefault="00EF76C7" w:rsidP="008035A4">
            <w:r>
              <w:t>Wahlbezirke.xlsx</w:t>
            </w:r>
          </w:p>
        </w:tc>
      </w:tr>
    </w:tbl>
    <w:p w14:paraId="420BD52A" w14:textId="77777777" w:rsidR="00D336FD" w:rsidRDefault="00D336FD" w:rsidP="00D336FD">
      <w:pPr>
        <w:pStyle w:val="Textkrper"/>
      </w:pPr>
    </w:p>
    <w:p w14:paraId="36486175" w14:textId="677B7373" w:rsidR="00D336FD" w:rsidRDefault="00D336FD" w:rsidP="00D336FD">
      <w:pPr>
        <w:pStyle w:val="Textkrper"/>
      </w:pPr>
      <w:proofErr w:type="spellStart"/>
      <w:r>
        <w:t>Kandiaten</w:t>
      </w:r>
      <w:proofErr w:type="spellEnd"/>
      <w:r>
        <w:t>-Datei</w:t>
      </w:r>
    </w:p>
    <w:tbl>
      <w:tblPr>
        <w:tblStyle w:val="Tabellenraster"/>
        <w:tblW w:w="9854" w:type="dxa"/>
        <w:tblLayout w:type="fixed"/>
        <w:tblLook w:val="04A0" w:firstRow="1" w:lastRow="0" w:firstColumn="1" w:lastColumn="0" w:noHBand="0" w:noVBand="1"/>
      </w:tblPr>
      <w:tblGrid>
        <w:gridCol w:w="1351"/>
        <w:gridCol w:w="1380"/>
        <w:gridCol w:w="1219"/>
        <w:gridCol w:w="1545"/>
        <w:gridCol w:w="1464"/>
        <w:gridCol w:w="1505"/>
        <w:gridCol w:w="1390"/>
      </w:tblGrid>
      <w:tr w:rsidR="00D336FD" w14:paraId="6709E58B" w14:textId="77777777" w:rsidTr="00D336FD">
        <w:tc>
          <w:tcPr>
            <w:tcW w:w="1351" w:type="dxa"/>
          </w:tcPr>
          <w:p w14:paraId="11CF8F50" w14:textId="77777777" w:rsidR="00D336FD" w:rsidRDefault="00D336FD" w:rsidP="008035A4">
            <w:pPr>
              <w:pStyle w:val="Textkrper"/>
            </w:pPr>
            <w:r>
              <w:t>Nummer</w:t>
            </w:r>
          </w:p>
        </w:tc>
        <w:tc>
          <w:tcPr>
            <w:tcW w:w="1380" w:type="dxa"/>
          </w:tcPr>
          <w:p w14:paraId="62B9A051" w14:textId="77777777" w:rsidR="00D336FD" w:rsidRDefault="00D336FD" w:rsidP="008035A4">
            <w:pPr>
              <w:pStyle w:val="Textkrper"/>
            </w:pPr>
            <w:r>
              <w:t>Vorname</w:t>
            </w:r>
          </w:p>
        </w:tc>
        <w:tc>
          <w:tcPr>
            <w:tcW w:w="1219" w:type="dxa"/>
          </w:tcPr>
          <w:p w14:paraId="06481C5F" w14:textId="77777777" w:rsidR="00D336FD" w:rsidRDefault="00D336FD" w:rsidP="008035A4">
            <w:pPr>
              <w:pStyle w:val="Textkrper"/>
            </w:pPr>
            <w:r>
              <w:t>Name</w:t>
            </w:r>
          </w:p>
        </w:tc>
        <w:tc>
          <w:tcPr>
            <w:tcW w:w="1545" w:type="dxa"/>
          </w:tcPr>
          <w:p w14:paraId="17750CEE" w14:textId="77777777" w:rsidR="00D336FD" w:rsidRDefault="00D336FD" w:rsidP="008035A4">
            <w:pPr>
              <w:pStyle w:val="Textkrper"/>
            </w:pPr>
            <w:r>
              <w:t>Parteikürzel</w:t>
            </w:r>
          </w:p>
        </w:tc>
        <w:tc>
          <w:tcPr>
            <w:tcW w:w="1464" w:type="dxa"/>
          </w:tcPr>
          <w:p w14:paraId="007DC495" w14:textId="77777777" w:rsidR="00D336FD" w:rsidRDefault="00D336FD" w:rsidP="008035A4">
            <w:pPr>
              <w:pStyle w:val="Textkrper"/>
            </w:pPr>
            <w:r>
              <w:t>Partei</w:t>
            </w:r>
          </w:p>
        </w:tc>
        <w:tc>
          <w:tcPr>
            <w:tcW w:w="1505" w:type="dxa"/>
          </w:tcPr>
          <w:p w14:paraId="73EB2B7E" w14:textId="77777777" w:rsidR="00D336FD" w:rsidRDefault="00D336FD" w:rsidP="008035A4">
            <w:pPr>
              <w:pStyle w:val="Textkrper"/>
            </w:pPr>
            <w:r>
              <w:t>Farbwert</w:t>
            </w:r>
          </w:p>
        </w:tc>
        <w:tc>
          <w:tcPr>
            <w:tcW w:w="1390" w:type="dxa"/>
          </w:tcPr>
          <w:p w14:paraId="1FF076CA" w14:textId="77777777" w:rsidR="00D336FD" w:rsidRDefault="00D336FD" w:rsidP="008035A4">
            <w:pPr>
              <w:pStyle w:val="Textkrper"/>
            </w:pPr>
            <w:r>
              <w:t>URL</w:t>
            </w:r>
          </w:p>
        </w:tc>
      </w:tr>
      <w:tr w:rsidR="00D336FD" w14:paraId="26F20272" w14:textId="77777777" w:rsidTr="00D336FD">
        <w:tc>
          <w:tcPr>
            <w:tcW w:w="1351" w:type="dxa"/>
          </w:tcPr>
          <w:p w14:paraId="01B7EE40" w14:textId="77777777" w:rsidR="00D336FD" w:rsidRDefault="00D336FD" w:rsidP="008035A4">
            <w:pPr>
              <w:pStyle w:val="Textkrper"/>
            </w:pPr>
            <w:r>
              <w:t>1</w:t>
            </w:r>
          </w:p>
        </w:tc>
        <w:tc>
          <w:tcPr>
            <w:tcW w:w="1380" w:type="dxa"/>
          </w:tcPr>
          <w:p w14:paraId="083BBE2F" w14:textId="77777777" w:rsidR="00D336FD" w:rsidRDefault="00D336FD" w:rsidP="008035A4">
            <w:pPr>
              <w:pStyle w:val="Textkrper"/>
            </w:pPr>
            <w:r>
              <w:t>Karl</w:t>
            </w:r>
          </w:p>
        </w:tc>
        <w:tc>
          <w:tcPr>
            <w:tcW w:w="1219" w:type="dxa"/>
          </w:tcPr>
          <w:p w14:paraId="76FBB5A3" w14:textId="77777777" w:rsidR="00D336FD" w:rsidRDefault="00D336FD" w:rsidP="008035A4">
            <w:pPr>
              <w:pStyle w:val="Textkrper"/>
            </w:pPr>
            <w:r>
              <w:t>Napp</w:t>
            </w:r>
          </w:p>
        </w:tc>
        <w:tc>
          <w:tcPr>
            <w:tcW w:w="1545" w:type="dxa"/>
          </w:tcPr>
          <w:p w14:paraId="317437A0" w14:textId="77777777" w:rsidR="00D336FD" w:rsidRDefault="00D336FD" w:rsidP="008035A4">
            <w:pPr>
              <w:pStyle w:val="Textkrper"/>
            </w:pPr>
            <w:r>
              <w:t>USPD</w:t>
            </w:r>
          </w:p>
        </w:tc>
        <w:tc>
          <w:tcPr>
            <w:tcW w:w="1464" w:type="dxa"/>
          </w:tcPr>
          <w:p w14:paraId="5286C4A0" w14:textId="77777777" w:rsidR="00D336FD" w:rsidRDefault="00D336FD" w:rsidP="008035A4">
            <w:pPr>
              <w:pStyle w:val="Textkrper"/>
            </w:pPr>
            <w:proofErr w:type="spellStart"/>
            <w:r>
              <w:t>Unabh</w:t>
            </w:r>
            <w:proofErr w:type="spellEnd"/>
            <w:r>
              <w:t>.</w:t>
            </w:r>
          </w:p>
        </w:tc>
        <w:tc>
          <w:tcPr>
            <w:tcW w:w="1505" w:type="dxa"/>
          </w:tcPr>
          <w:p w14:paraId="1731FD41" w14:textId="77777777" w:rsidR="00D336FD" w:rsidRDefault="00D336FD" w:rsidP="008035A4">
            <w:pPr>
              <w:pStyle w:val="Textkrper"/>
            </w:pPr>
            <w:r>
              <w:t>#ff0000</w:t>
            </w:r>
          </w:p>
        </w:tc>
        <w:tc>
          <w:tcPr>
            <w:tcW w:w="1390" w:type="dxa"/>
          </w:tcPr>
          <w:p w14:paraId="73CD52E5" w14:textId="77777777" w:rsidR="00D336FD" w:rsidRDefault="00D336FD" w:rsidP="008035A4">
            <w:pPr>
              <w:pStyle w:val="Textkrper"/>
            </w:pPr>
          </w:p>
        </w:tc>
      </w:tr>
    </w:tbl>
    <w:p w14:paraId="3207ADBB" w14:textId="3F6C180C" w:rsidR="00D336FD" w:rsidRDefault="00D336FD" w:rsidP="00D336FD">
      <w:pPr>
        <w:pStyle w:val="KeinLeerraum"/>
      </w:pPr>
    </w:p>
    <w:p w14:paraId="1D17A269" w14:textId="3DCCDDB7" w:rsidR="00D336FD" w:rsidRDefault="00D336FD" w:rsidP="00D336FD">
      <w:pPr>
        <w:pStyle w:val="KeinLeerraum"/>
      </w:pPr>
      <w:r>
        <w:t>Ortsteile-Datei</w:t>
      </w:r>
    </w:p>
    <w:tbl>
      <w:tblPr>
        <w:tblStyle w:val="Tabellenraster"/>
        <w:tblW w:w="9778" w:type="dxa"/>
        <w:tblLayout w:type="fixed"/>
        <w:tblLook w:val="04A0" w:firstRow="1" w:lastRow="0" w:firstColumn="1" w:lastColumn="0" w:noHBand="0" w:noVBand="1"/>
      </w:tblPr>
      <w:tblGrid>
        <w:gridCol w:w="2445"/>
        <w:gridCol w:w="2444"/>
        <w:gridCol w:w="2445"/>
        <w:gridCol w:w="2444"/>
      </w:tblGrid>
      <w:tr w:rsidR="00D336FD" w14:paraId="0F3AA082" w14:textId="77777777" w:rsidTr="008035A4">
        <w:tc>
          <w:tcPr>
            <w:tcW w:w="2444" w:type="dxa"/>
          </w:tcPr>
          <w:p w14:paraId="6BA0A417" w14:textId="18F3678E" w:rsidR="00D336FD" w:rsidRDefault="00D336FD" w:rsidP="008035A4">
            <w:pPr>
              <w:pStyle w:val="KeinLeerraum"/>
            </w:pPr>
            <w:proofErr w:type="spellStart"/>
            <w:r>
              <w:t>Nr</w:t>
            </w:r>
            <w:proofErr w:type="spellEnd"/>
          </w:p>
        </w:tc>
        <w:tc>
          <w:tcPr>
            <w:tcW w:w="2444" w:type="dxa"/>
          </w:tcPr>
          <w:p w14:paraId="0CC3F94D" w14:textId="77777777" w:rsidR="00D336FD" w:rsidRDefault="00D336FD" w:rsidP="008035A4">
            <w:pPr>
              <w:pStyle w:val="KeinLeerraum"/>
            </w:pPr>
            <w:proofErr w:type="spellStart"/>
            <w:r>
              <w:t>name</w:t>
            </w:r>
            <w:proofErr w:type="spellEnd"/>
          </w:p>
        </w:tc>
        <w:tc>
          <w:tcPr>
            <w:tcW w:w="2445" w:type="dxa"/>
          </w:tcPr>
          <w:p w14:paraId="553FA483" w14:textId="77777777" w:rsidR="00D336FD" w:rsidRDefault="00D336FD" w:rsidP="008035A4">
            <w:pPr>
              <w:pStyle w:val="KeinLeerraum"/>
            </w:pPr>
            <w:proofErr w:type="spellStart"/>
            <w:r>
              <w:t>lon</w:t>
            </w:r>
            <w:proofErr w:type="spellEnd"/>
          </w:p>
        </w:tc>
        <w:tc>
          <w:tcPr>
            <w:tcW w:w="2444" w:type="dxa"/>
          </w:tcPr>
          <w:p w14:paraId="05970F82" w14:textId="77777777" w:rsidR="00D336FD" w:rsidRDefault="00D336FD" w:rsidP="008035A4">
            <w:pPr>
              <w:pStyle w:val="KeinLeerraum"/>
            </w:pPr>
            <w:proofErr w:type="spellStart"/>
            <w:r>
              <w:t>lat</w:t>
            </w:r>
            <w:proofErr w:type="spellEnd"/>
          </w:p>
        </w:tc>
      </w:tr>
      <w:tr w:rsidR="00D336FD" w14:paraId="473E2C8C" w14:textId="77777777" w:rsidTr="008035A4">
        <w:tc>
          <w:tcPr>
            <w:tcW w:w="2444" w:type="dxa"/>
          </w:tcPr>
          <w:tbl>
            <w:tblPr>
              <w:tblW w:w="2228" w:type="dxa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498"/>
              <w:gridCol w:w="909"/>
              <w:gridCol w:w="410"/>
              <w:gridCol w:w="411"/>
            </w:tblGrid>
            <w:tr w:rsidR="00D336FD" w14:paraId="1B57AA38" w14:textId="77777777" w:rsidTr="008035A4">
              <w:trPr>
                <w:trHeight w:val="260"/>
              </w:trPr>
              <w:tc>
                <w:tcPr>
                  <w:tcW w:w="497" w:type="dxa"/>
                </w:tcPr>
                <w:p w14:paraId="572C4A21" w14:textId="77777777" w:rsidR="00D336FD" w:rsidRDefault="00D336FD" w:rsidP="008035A4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09" w:type="dxa"/>
                </w:tcPr>
                <w:p w14:paraId="5924C8F3" w14:textId="77777777" w:rsidR="00D336FD" w:rsidRDefault="00D336FD" w:rsidP="008035A4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10" w:type="dxa"/>
                </w:tcPr>
                <w:p w14:paraId="733E00DE" w14:textId="77777777" w:rsidR="00D336FD" w:rsidRDefault="00D336FD" w:rsidP="008035A4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411" w:type="dxa"/>
                </w:tcPr>
                <w:p w14:paraId="2CB448C0" w14:textId="77777777" w:rsidR="00D336FD" w:rsidRDefault="00D336FD" w:rsidP="008035A4">
                  <w:pPr>
                    <w:jc w:val="right"/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0D29F03A" w14:textId="77777777" w:rsidR="00D336FD" w:rsidRDefault="00D336FD" w:rsidP="008035A4">
            <w:pPr>
              <w:pStyle w:val="KeinLeerraum"/>
            </w:pPr>
          </w:p>
        </w:tc>
        <w:tc>
          <w:tcPr>
            <w:tcW w:w="2444" w:type="dxa"/>
          </w:tcPr>
          <w:p w14:paraId="1CF1984C" w14:textId="77777777" w:rsidR="00D336FD" w:rsidRDefault="00D336FD" w:rsidP="008035A4">
            <w:pPr>
              <w:pStyle w:val="KeinLeerraum"/>
            </w:pPr>
            <w:r>
              <w:t>Briefwahl</w:t>
            </w:r>
          </w:p>
        </w:tc>
        <w:tc>
          <w:tcPr>
            <w:tcW w:w="2445" w:type="dxa"/>
          </w:tcPr>
          <w:p w14:paraId="7B6C4A10" w14:textId="77777777" w:rsidR="00D336FD" w:rsidRDefault="00D336FD" w:rsidP="008035A4">
            <w:pPr>
              <w:pStyle w:val="KeinLeerraum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-SA"/>
              </w:rPr>
              <w:t>8,809636278</w:t>
            </w:r>
          </w:p>
        </w:tc>
        <w:tc>
          <w:tcPr>
            <w:tcW w:w="2444" w:type="dxa"/>
          </w:tcPr>
          <w:p w14:paraId="04623955" w14:textId="77777777" w:rsidR="00D336FD" w:rsidRDefault="00D336FD" w:rsidP="008035A4">
            <w:pPr>
              <w:pStyle w:val="KeinLeerraum"/>
            </w:pP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  <w:lang w:bidi="ar-SA"/>
              </w:rPr>
              <w:t>50,05723721</w:t>
            </w:r>
          </w:p>
        </w:tc>
      </w:tr>
    </w:tbl>
    <w:p w14:paraId="5337FEA8" w14:textId="77777777" w:rsidR="00D336FD" w:rsidRDefault="00D336FD" w:rsidP="00D336FD"/>
    <w:p w14:paraId="23D350DE" w14:textId="50B139B9" w:rsidR="00D336FD" w:rsidRDefault="00D336FD" w:rsidP="00D336FD">
      <w:r>
        <w:t>Zuordnungs-Datei</w:t>
      </w: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2535"/>
        <w:gridCol w:w="3370"/>
        <w:gridCol w:w="1244"/>
        <w:gridCol w:w="1244"/>
      </w:tblGrid>
      <w:tr w:rsidR="00D336FD" w14:paraId="172A0519" w14:textId="77777777" w:rsidTr="00D336FD">
        <w:trPr>
          <w:trHeight w:val="30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21D1F7DF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</w:t>
            </w:r>
            <w:proofErr w:type="spellEnd"/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14:paraId="0F1EEB06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wb_name</w:t>
            </w:r>
            <w:proofErr w:type="spellEnd"/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302B03D2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adresse</w:t>
            </w:r>
            <w:proofErr w:type="spellEnd"/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7D3E636E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ortsteilnr</w:t>
            </w:r>
            <w:proofErr w:type="spellEnd"/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5D79727D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ortsteil</w:t>
            </w:r>
            <w:proofErr w:type="spellEnd"/>
          </w:p>
        </w:tc>
      </w:tr>
      <w:tr w:rsidR="00D336FD" w14:paraId="38F102A3" w14:textId="77777777" w:rsidTr="00D336FD">
        <w:trPr>
          <w:trHeight w:val="30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58EC29E4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14:paraId="77100803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Anton-Gruner-Schule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3D10426B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Lehrstraße 10, 65183 Wiesbaden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33D0C8EE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6BB925EE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Mitte</w:t>
            </w:r>
          </w:p>
        </w:tc>
      </w:tr>
      <w:tr w:rsidR="00D336FD" w14:paraId="2C7E6B2B" w14:textId="77777777" w:rsidTr="00D336FD">
        <w:trPr>
          <w:trHeight w:val="300"/>
        </w:trPr>
        <w:tc>
          <w:tcPr>
            <w:tcW w:w="1245" w:type="dxa"/>
            <w:shd w:val="clear" w:color="auto" w:fill="auto"/>
            <w:noWrap/>
            <w:vAlign w:val="bottom"/>
            <w:hideMark/>
          </w:tcPr>
          <w:p w14:paraId="10FF05B4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  <w:tc>
          <w:tcPr>
            <w:tcW w:w="2535" w:type="dxa"/>
            <w:shd w:val="clear" w:color="auto" w:fill="auto"/>
            <w:noWrap/>
            <w:vAlign w:val="bottom"/>
            <w:hideMark/>
          </w:tcPr>
          <w:p w14:paraId="228A7FBE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Robert-Schumann-Schule</w:t>
            </w:r>
          </w:p>
        </w:tc>
        <w:tc>
          <w:tcPr>
            <w:tcW w:w="3370" w:type="dxa"/>
            <w:shd w:val="clear" w:color="auto" w:fill="auto"/>
            <w:noWrap/>
            <w:vAlign w:val="bottom"/>
            <w:hideMark/>
          </w:tcPr>
          <w:p w14:paraId="36535C17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Schumannstraße 18, 65193 Wiesbaden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37009D72" w14:textId="77777777" w:rsidR="00D336FD" w:rsidRDefault="00D336F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44" w:type="dxa"/>
            <w:shd w:val="clear" w:color="auto" w:fill="auto"/>
            <w:noWrap/>
            <w:vAlign w:val="bottom"/>
            <w:hideMark/>
          </w:tcPr>
          <w:p w14:paraId="2DA4F602" w14:textId="77777777" w:rsidR="00D336FD" w:rsidRDefault="00D336F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Nordost</w:t>
            </w:r>
          </w:p>
        </w:tc>
      </w:tr>
    </w:tbl>
    <w:p w14:paraId="38881E25" w14:textId="6D7C3D03" w:rsidR="00D336FD" w:rsidRDefault="00D336FD" w:rsidP="00D336FD">
      <w:r>
        <w:tab/>
      </w:r>
    </w:p>
    <w:p w14:paraId="7027F35D" w14:textId="77777777" w:rsidR="00D336FD" w:rsidRPr="00D336FD" w:rsidRDefault="00D336FD" w:rsidP="00D336FD"/>
    <w:p w14:paraId="1ECF6D55" w14:textId="5534312C" w:rsidR="00D336FD" w:rsidRDefault="00D336FD" w:rsidP="00D336FD">
      <w:pPr>
        <w:pStyle w:val="berschrift2"/>
      </w:pPr>
      <w:r>
        <w:t>config.csv und Datawrapper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170"/>
        <w:gridCol w:w="3210"/>
      </w:tblGrid>
      <w:tr w:rsidR="00D336FD" w14:paraId="5389E4EF" w14:textId="77777777" w:rsidTr="008035A4">
        <w:tc>
          <w:tcPr>
            <w:tcW w:w="4248" w:type="dxa"/>
          </w:tcPr>
          <w:p w14:paraId="677AC876" w14:textId="77777777" w:rsidR="00D336FD" w:rsidRDefault="00D336FD" w:rsidP="008035A4">
            <w:r>
              <w:t xml:space="preserve">Schritt </w:t>
            </w:r>
          </w:p>
        </w:tc>
        <w:tc>
          <w:tcPr>
            <w:tcW w:w="2170" w:type="dxa"/>
          </w:tcPr>
          <w:p w14:paraId="6C6945FC" w14:textId="77777777" w:rsidR="00D336FD" w:rsidRDefault="00D336FD" w:rsidP="008035A4">
            <w:r>
              <w:t>Datum</w:t>
            </w:r>
          </w:p>
        </w:tc>
        <w:tc>
          <w:tcPr>
            <w:tcW w:w="3210" w:type="dxa"/>
          </w:tcPr>
          <w:p w14:paraId="1DAEBCB3" w14:textId="77777777" w:rsidR="00D336FD" w:rsidRDefault="00D336FD" w:rsidP="008035A4">
            <w:r>
              <w:t>Anmerkungen</w:t>
            </w:r>
          </w:p>
        </w:tc>
      </w:tr>
      <w:tr w:rsidR="00D336FD" w14:paraId="4EBCE5A8" w14:textId="77777777" w:rsidTr="008035A4">
        <w:tc>
          <w:tcPr>
            <w:tcW w:w="4248" w:type="dxa"/>
          </w:tcPr>
          <w:p w14:paraId="6C2090B8" w14:textId="02DF7257" w:rsidR="00D336FD" w:rsidRDefault="00D336FD" w:rsidP="008035A4">
            <w:r>
              <w:t>Config.csv angelegt</w:t>
            </w:r>
          </w:p>
        </w:tc>
        <w:tc>
          <w:tcPr>
            <w:tcW w:w="2170" w:type="dxa"/>
          </w:tcPr>
          <w:p w14:paraId="385CD243" w14:textId="0140546D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5BFB3213" w14:textId="70A29D9D" w:rsidR="00D336FD" w:rsidRDefault="00D336FD" w:rsidP="008035A4"/>
        </w:tc>
      </w:tr>
      <w:tr w:rsidR="00D336FD" w14:paraId="40D914BA" w14:textId="77777777" w:rsidTr="008035A4">
        <w:tc>
          <w:tcPr>
            <w:tcW w:w="4248" w:type="dxa"/>
          </w:tcPr>
          <w:p w14:paraId="3FC3474E" w14:textId="1FB30521" w:rsidR="00D336FD" w:rsidRDefault="00D336FD" w:rsidP="008035A4">
            <w:r>
              <w:t>Datawrapper-Grafiken eingetragen</w:t>
            </w:r>
          </w:p>
        </w:tc>
        <w:tc>
          <w:tcPr>
            <w:tcW w:w="2170" w:type="dxa"/>
          </w:tcPr>
          <w:p w14:paraId="41935D0B" w14:textId="1F6BBF04" w:rsidR="00D336FD" w:rsidRDefault="00EF76C7" w:rsidP="008035A4">
            <w:r>
              <w:t>6.3.</w:t>
            </w:r>
          </w:p>
        </w:tc>
        <w:tc>
          <w:tcPr>
            <w:tcW w:w="3210" w:type="dxa"/>
          </w:tcPr>
          <w:p w14:paraId="4D654371" w14:textId="4F9F86F3" w:rsidR="00D336FD" w:rsidRDefault="00EF76C7" w:rsidP="008035A4">
            <w:r>
              <w:t>Alle Kopien ohne Metadaten</w:t>
            </w:r>
          </w:p>
        </w:tc>
      </w:tr>
      <w:tr w:rsidR="00D336FD" w14:paraId="604EB9DB" w14:textId="77777777" w:rsidTr="008035A4">
        <w:tc>
          <w:tcPr>
            <w:tcW w:w="4248" w:type="dxa"/>
          </w:tcPr>
          <w:p w14:paraId="62FCF2C5" w14:textId="1B61F0D2" w:rsidR="00D336FD" w:rsidRDefault="00D336FD" w:rsidP="008035A4">
            <w:r>
              <w:t>Config_test.csv angelegt</w:t>
            </w:r>
          </w:p>
        </w:tc>
        <w:tc>
          <w:tcPr>
            <w:tcW w:w="2170" w:type="dxa"/>
          </w:tcPr>
          <w:p w14:paraId="1CFA492F" w14:textId="77777777" w:rsidR="00D336FD" w:rsidRDefault="00D336FD" w:rsidP="008035A4"/>
        </w:tc>
        <w:tc>
          <w:tcPr>
            <w:tcW w:w="3210" w:type="dxa"/>
          </w:tcPr>
          <w:p w14:paraId="48D64CD7" w14:textId="77777777" w:rsidR="00D336FD" w:rsidRDefault="00D336FD" w:rsidP="008035A4"/>
        </w:tc>
      </w:tr>
      <w:tr w:rsidR="00D336FD" w14:paraId="6F9107CE" w14:textId="77777777" w:rsidTr="008035A4">
        <w:tc>
          <w:tcPr>
            <w:tcW w:w="4248" w:type="dxa"/>
          </w:tcPr>
          <w:p w14:paraId="2E7B42CC" w14:textId="1F3F34BC" w:rsidR="00D336FD" w:rsidRDefault="00D336FD" w:rsidP="008035A4">
            <w:r>
              <w:t>Testdurchlauf mit Metadaten-Gen.</w:t>
            </w:r>
          </w:p>
        </w:tc>
        <w:tc>
          <w:tcPr>
            <w:tcW w:w="2170" w:type="dxa"/>
          </w:tcPr>
          <w:p w14:paraId="49BE6739" w14:textId="77777777" w:rsidR="00D336FD" w:rsidRDefault="00D336FD" w:rsidP="008035A4"/>
        </w:tc>
        <w:tc>
          <w:tcPr>
            <w:tcW w:w="3210" w:type="dxa"/>
          </w:tcPr>
          <w:p w14:paraId="288ACAC1" w14:textId="77777777" w:rsidR="00D336FD" w:rsidRDefault="00D336FD" w:rsidP="008035A4"/>
        </w:tc>
      </w:tr>
      <w:tr w:rsidR="00D336FD" w14:paraId="5635B53A" w14:textId="77777777" w:rsidTr="008035A4">
        <w:tc>
          <w:tcPr>
            <w:tcW w:w="4248" w:type="dxa"/>
          </w:tcPr>
          <w:p w14:paraId="598A5BB4" w14:textId="3BCFE3C3" w:rsidR="00D336FD" w:rsidRDefault="00D336FD" w:rsidP="008035A4">
            <w:r>
              <w:t>Switcher angelegt</w:t>
            </w:r>
          </w:p>
        </w:tc>
        <w:tc>
          <w:tcPr>
            <w:tcW w:w="2170" w:type="dxa"/>
          </w:tcPr>
          <w:p w14:paraId="2BECDEC9" w14:textId="77777777" w:rsidR="00D336FD" w:rsidRDefault="00D336FD" w:rsidP="008035A4"/>
        </w:tc>
        <w:tc>
          <w:tcPr>
            <w:tcW w:w="3210" w:type="dxa"/>
          </w:tcPr>
          <w:p w14:paraId="392B890E" w14:textId="77777777" w:rsidR="00D336FD" w:rsidRDefault="00D336FD" w:rsidP="008035A4"/>
        </w:tc>
      </w:tr>
    </w:tbl>
    <w:p w14:paraId="3D3F106C" w14:textId="77777777" w:rsidR="00D336FD" w:rsidRDefault="00D336FD" w:rsidP="00D336FD">
      <w:pPr>
        <w:rPr>
          <w:lang w:eastAsia="zh-CN" w:bidi="hi-IN"/>
        </w:rPr>
      </w:pPr>
    </w:p>
    <w:p w14:paraId="4571E879" w14:textId="77777777" w:rsidR="00D336FD" w:rsidRDefault="00D336FD" w:rsidP="00D336FD">
      <w:pPr>
        <w:rPr>
          <w:lang w:eastAsia="zh-CN" w:bidi="hi-IN"/>
        </w:rPr>
      </w:pPr>
    </w:p>
    <w:p w14:paraId="59AFDACA" w14:textId="77777777" w:rsidR="00D336FD" w:rsidRPr="00D336FD" w:rsidRDefault="00D336FD" w:rsidP="00D336FD">
      <w:pPr>
        <w:rPr>
          <w:lang w:eastAsia="zh-CN" w:bidi="hi-IN"/>
        </w:rPr>
      </w:pPr>
    </w:p>
    <w:p w14:paraId="16A208D5" w14:textId="77777777" w:rsidR="00D336FD" w:rsidRDefault="00D336FD" w:rsidP="00D336FD">
      <w:pPr>
        <w:pStyle w:val="Textkrper"/>
      </w:pPr>
      <w:r>
        <w:t>Wir brauchen eine Konfigurationsdatei config.csv und eine harmlose Kopie config_test.csv</w:t>
      </w:r>
    </w:p>
    <w:tbl>
      <w:tblPr>
        <w:tblStyle w:val="Tabellenraster"/>
        <w:tblW w:w="9854" w:type="dxa"/>
        <w:tblLayout w:type="fixed"/>
        <w:tblLook w:val="04A0" w:firstRow="1" w:lastRow="0" w:firstColumn="1" w:lastColumn="0" w:noHBand="0" w:noVBand="1"/>
      </w:tblPr>
      <w:tblGrid>
        <w:gridCol w:w="2688"/>
        <w:gridCol w:w="7166"/>
      </w:tblGrid>
      <w:tr w:rsidR="00D336FD" w14:paraId="419150F5" w14:textId="77777777" w:rsidTr="008035A4">
        <w:trPr>
          <w:trHeight w:val="360"/>
        </w:trPr>
        <w:tc>
          <w:tcPr>
            <w:tcW w:w="2688" w:type="dxa"/>
          </w:tcPr>
          <w:p w14:paraId="61399AA2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  <w:t>name</w:t>
            </w:r>
            <w:proofErr w:type="spellEnd"/>
          </w:p>
        </w:tc>
        <w:tc>
          <w:tcPr>
            <w:tcW w:w="7165" w:type="dxa"/>
          </w:tcPr>
          <w:p w14:paraId="79EE2F1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  <w:t>value</w:t>
            </w:r>
            <w:proofErr w:type="spellEnd"/>
            <w:r>
              <w:rPr>
                <w:rFonts w:ascii="Helvetica Neue" w:hAnsi="Helvetica Neue" w:cs="Calibri"/>
                <w:b/>
                <w:bCs/>
                <w:color w:val="333333"/>
                <w:sz w:val="28"/>
                <w:szCs w:val="28"/>
                <w:lang w:bidi="ar-SA"/>
              </w:rPr>
              <w:t xml:space="preserve"> (Erklärung)</w:t>
            </w:r>
          </w:p>
        </w:tc>
      </w:tr>
      <w:tr w:rsidR="00D336FD" w14:paraId="7A3C0AF0" w14:textId="77777777" w:rsidTr="008035A4">
        <w:trPr>
          <w:trHeight w:val="360"/>
        </w:trPr>
        <w:tc>
          <w:tcPr>
            <w:tcW w:w="2688" w:type="dxa"/>
          </w:tcPr>
          <w:p w14:paraId="7EDBAB7B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wahl_name</w:t>
            </w:r>
            <w:proofErr w:type="spellEnd"/>
          </w:p>
        </w:tc>
        <w:tc>
          <w:tcPr>
            <w:tcW w:w="7165" w:type="dxa"/>
          </w:tcPr>
          <w:p w14:paraId="4C4E7DC7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Name der Wahl, z.B. ob_ffm_2023</w:t>
            </w:r>
          </w:p>
        </w:tc>
      </w:tr>
      <w:tr w:rsidR="00D336FD" w14:paraId="6C5799C3" w14:textId="77777777" w:rsidTr="008035A4">
        <w:trPr>
          <w:trHeight w:val="360"/>
        </w:trPr>
        <w:tc>
          <w:tcPr>
            <w:tcW w:w="2688" w:type="dxa"/>
          </w:tcPr>
          <w:p w14:paraId="6C7C9C9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stimmbezirke_url</w:t>
            </w:r>
            <w:proofErr w:type="spellEnd"/>
          </w:p>
        </w:tc>
        <w:tc>
          <w:tcPr>
            <w:tcW w:w="7165" w:type="dxa"/>
          </w:tcPr>
          <w:p w14:paraId="0390FD71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Votemanager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-URL, unter der eine CSV-Datei mit den Ergebnissen und dem Meldungsstand nach Stimmbezirk abrufbar ist. (Beim Testen auf eine eigene URL oder einen Dateipfad umbiegen)</w:t>
            </w:r>
          </w:p>
        </w:tc>
      </w:tr>
      <w:tr w:rsidR="00D336FD" w14:paraId="1FCCF3D7" w14:textId="77777777" w:rsidTr="008035A4">
        <w:trPr>
          <w:trHeight w:val="360"/>
        </w:trPr>
        <w:tc>
          <w:tcPr>
            <w:tcW w:w="2688" w:type="dxa"/>
          </w:tcPr>
          <w:p w14:paraId="77B2B324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wahlberechtigt</w:t>
            </w:r>
          </w:p>
        </w:tc>
        <w:tc>
          <w:tcPr>
            <w:tcW w:w="7165" w:type="dxa"/>
          </w:tcPr>
          <w:p w14:paraId="1D8F5C19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i/>
                <w:iCs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i/>
                <w:iCs/>
                <w:color w:val="333333"/>
                <w:sz w:val="28"/>
                <w:szCs w:val="28"/>
                <w:lang w:bidi="ar-SA"/>
              </w:rPr>
              <w:t>derzeit nicht benötigt</w:t>
            </w:r>
          </w:p>
        </w:tc>
      </w:tr>
      <w:tr w:rsidR="00D336FD" w14:paraId="4F9345FA" w14:textId="77777777" w:rsidTr="008035A4">
        <w:trPr>
          <w:trHeight w:val="360"/>
        </w:trPr>
        <w:tc>
          <w:tcPr>
            <w:tcW w:w="2688" w:type="dxa"/>
          </w:tcPr>
          <w:p w14:paraId="14B340E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briefwahl</w:t>
            </w:r>
            <w:proofErr w:type="spellEnd"/>
          </w:p>
        </w:tc>
        <w:tc>
          <w:tcPr>
            <w:tcW w:w="7165" w:type="dxa"/>
          </w:tcPr>
          <w:p w14:paraId="3BCD571A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i/>
                <w:iCs/>
                <w:color w:val="333333"/>
                <w:sz w:val="28"/>
                <w:szCs w:val="28"/>
                <w:lang w:bidi="ar-SA"/>
              </w:rPr>
              <w:t>derzeit nicht benötigt</w:t>
            </w:r>
          </w:p>
        </w:tc>
      </w:tr>
      <w:tr w:rsidR="00D336FD" w14:paraId="5AF92013" w14:textId="77777777" w:rsidTr="008035A4">
        <w:trPr>
          <w:trHeight w:val="360"/>
        </w:trPr>
        <w:tc>
          <w:tcPr>
            <w:tcW w:w="2688" w:type="dxa"/>
          </w:tcPr>
          <w:p w14:paraId="5FF0773D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kandidaten_fname</w:t>
            </w:r>
            <w:proofErr w:type="spellEnd"/>
          </w:p>
        </w:tc>
        <w:tc>
          <w:tcPr>
            <w:tcW w:w="7165" w:type="dxa"/>
          </w:tcPr>
          <w:p w14:paraId="271B3CD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Dateiname der Kandidaten-Datei (s.u.)</w:t>
            </w:r>
          </w:p>
        </w:tc>
      </w:tr>
      <w:tr w:rsidR="00D336FD" w14:paraId="7387BF84" w14:textId="77777777" w:rsidTr="008035A4">
        <w:trPr>
          <w:trHeight w:val="360"/>
        </w:trPr>
        <w:tc>
          <w:tcPr>
            <w:tcW w:w="2688" w:type="dxa"/>
          </w:tcPr>
          <w:p w14:paraId="2250664D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zuordnung_fname</w:t>
            </w:r>
            <w:proofErr w:type="spellEnd"/>
          </w:p>
        </w:tc>
        <w:tc>
          <w:tcPr>
            <w:tcW w:w="7165" w:type="dxa"/>
          </w:tcPr>
          <w:p w14:paraId="017152F2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Dateiname der Stimmbezirks-Zuordnungs-Datei (s.u.)</w:t>
            </w:r>
          </w:p>
        </w:tc>
      </w:tr>
      <w:tr w:rsidR="00D336FD" w14:paraId="6B9A19B2" w14:textId="77777777" w:rsidTr="008035A4">
        <w:trPr>
          <w:trHeight w:val="360"/>
        </w:trPr>
        <w:tc>
          <w:tcPr>
            <w:tcW w:w="2688" w:type="dxa"/>
          </w:tcPr>
          <w:p w14:paraId="39CB0E3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stadtteile_fname</w:t>
            </w:r>
            <w:proofErr w:type="spellEnd"/>
          </w:p>
        </w:tc>
        <w:tc>
          <w:tcPr>
            <w:tcW w:w="7165" w:type="dxa"/>
          </w:tcPr>
          <w:p w14:paraId="3DEDEC9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Dateiname der Stadtteil-Datei (s.u.)</w:t>
            </w:r>
          </w:p>
        </w:tc>
      </w:tr>
      <w:tr w:rsidR="00D336FD" w14:paraId="5B46FE7A" w14:textId="77777777" w:rsidTr="008035A4">
        <w:trPr>
          <w:trHeight w:val="360"/>
        </w:trPr>
        <w:tc>
          <w:tcPr>
            <w:tcW w:w="2688" w:type="dxa"/>
          </w:tcPr>
          <w:p w14:paraId="11D8AE6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startdatum</w:t>
            </w:r>
            <w:proofErr w:type="spellEnd"/>
          </w:p>
        </w:tc>
        <w:tc>
          <w:tcPr>
            <w:tcW w:w="7165" w:type="dxa"/>
          </w:tcPr>
          <w:p w14:paraId="40A6D50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Zeitpunkt, ab dem die Wahlauszählung laufen soll</w:t>
            </w:r>
          </w:p>
        </w:tc>
      </w:tr>
      <w:tr w:rsidR="00D336FD" w14:paraId="330F5B39" w14:textId="77777777" w:rsidTr="008035A4">
        <w:trPr>
          <w:trHeight w:val="360"/>
        </w:trPr>
        <w:tc>
          <w:tcPr>
            <w:tcW w:w="2688" w:type="dxa"/>
          </w:tcPr>
          <w:p w14:paraId="4D9D6A1B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top</w:t>
            </w:r>
          </w:p>
        </w:tc>
        <w:tc>
          <w:tcPr>
            <w:tcW w:w="7165" w:type="dxa"/>
          </w:tcPr>
          <w:p w14:paraId="2AFC7B3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Anzahl der führenden Kandidatinnen, die die erste Säulengrafik und die Anzahl der Ergebnis Balken in den Tooltipps der Karten steuert</w:t>
            </w:r>
          </w:p>
        </w:tc>
      </w:tr>
      <w:tr w:rsidR="00D336FD" w14:paraId="5FD44A9A" w14:textId="77777777" w:rsidTr="008035A4">
        <w:trPr>
          <w:trHeight w:val="360"/>
        </w:trPr>
        <w:tc>
          <w:tcPr>
            <w:tcW w:w="2688" w:type="dxa"/>
          </w:tcPr>
          <w:p w14:paraId="6F2B71A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top_id</w:t>
            </w:r>
            <w:proofErr w:type="spellEnd"/>
          </w:p>
        </w:tc>
        <w:tc>
          <w:tcPr>
            <w:tcW w:w="7165" w:type="dxa"/>
          </w:tcPr>
          <w:p w14:paraId="70B4B6C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Datawrapper-ID für die Säulengrafik für das derzeitige Ergebnis der führenden (top) Kandidatinnen und Kandidaten</w:t>
            </w:r>
          </w:p>
        </w:tc>
      </w:tr>
      <w:tr w:rsidR="00D336FD" w14:paraId="262EEF0C" w14:textId="77777777" w:rsidTr="008035A4">
        <w:trPr>
          <w:trHeight w:val="360"/>
        </w:trPr>
        <w:tc>
          <w:tcPr>
            <w:tcW w:w="2688" w:type="dxa"/>
          </w:tcPr>
          <w:p w14:paraId="6E3EE83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karte_sieger_id</w:t>
            </w:r>
            <w:proofErr w:type="spellEnd"/>
          </w:p>
        </w:tc>
        <w:tc>
          <w:tcPr>
            <w:tcW w:w="7165" w:type="dxa"/>
          </w:tcPr>
          <w:p w14:paraId="7E5F3987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Datawrapper-ID der Symbolkarte mit den Siegern nach Stadtteil</w:t>
            </w:r>
          </w:p>
        </w:tc>
      </w:tr>
      <w:tr w:rsidR="00D336FD" w14:paraId="72378B79" w14:textId="77777777" w:rsidTr="008035A4">
        <w:trPr>
          <w:trHeight w:val="380"/>
        </w:trPr>
        <w:tc>
          <w:tcPr>
            <w:tcW w:w="2688" w:type="dxa"/>
          </w:tcPr>
          <w:p w14:paraId="719574B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lastRenderedPageBreak/>
              <w:t>karte_kand1_id</w:t>
            </w:r>
          </w:p>
        </w:tc>
        <w:tc>
          <w:tcPr>
            <w:tcW w:w="7165" w:type="dxa"/>
          </w:tcPr>
          <w:p w14:paraId="0DAAF2F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Datawrapper-IDs für die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Choropleth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-Karten der Kandidatinnen; für jede eine Karte - nummeriert nach der Reihenfolge auf dem Wahlzettel (wie in der Indexdatei </w:t>
            </w:r>
            <w:r>
              <w:rPr>
                <w:rFonts w:ascii="Courier New" w:hAnsi="Courier New" w:cs="Courier New"/>
                <w:color w:val="333333"/>
                <w:sz w:val="26"/>
                <w:szCs w:val="26"/>
                <w:lang w:bidi="ar-SA"/>
              </w:rPr>
              <w:t>kandidaten.xlsx</w:t>
            </w: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 hinterlegt)</w:t>
            </w:r>
          </w:p>
        </w:tc>
      </w:tr>
      <w:tr w:rsidR="00D336FD" w14:paraId="2570EED6" w14:textId="77777777" w:rsidTr="008035A4">
        <w:trPr>
          <w:trHeight w:val="360"/>
        </w:trPr>
        <w:tc>
          <w:tcPr>
            <w:tcW w:w="2688" w:type="dxa"/>
          </w:tcPr>
          <w:p w14:paraId="57EEA56E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…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karte_kandn_id</w:t>
            </w:r>
            <w:proofErr w:type="spellEnd"/>
          </w:p>
        </w:tc>
        <w:tc>
          <w:tcPr>
            <w:tcW w:w="7165" w:type="dxa"/>
          </w:tcPr>
          <w:p w14:paraId="794D4C31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</w:p>
        </w:tc>
      </w:tr>
      <w:tr w:rsidR="00D336FD" w14:paraId="154429A2" w14:textId="77777777" w:rsidTr="008035A4">
        <w:trPr>
          <w:trHeight w:val="360"/>
        </w:trPr>
        <w:tc>
          <w:tcPr>
            <w:tcW w:w="2688" w:type="dxa"/>
          </w:tcPr>
          <w:p w14:paraId="788744F5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tabelle_alle_id</w:t>
            </w:r>
            <w:proofErr w:type="spellEnd"/>
          </w:p>
        </w:tc>
        <w:tc>
          <w:tcPr>
            <w:tcW w:w="7165" w:type="dxa"/>
          </w:tcPr>
          <w:p w14:paraId="786D543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Datawrapper-ID für die Balkengrafik mit allen Kandidierenden - die technisch eigentlich eine Tabelle ist und deswegen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tabelle_alle_id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 heißt</w:t>
            </w:r>
          </w:p>
        </w:tc>
      </w:tr>
      <w:tr w:rsidR="00D336FD" w14:paraId="6C4F4B93" w14:textId="77777777" w:rsidTr="008035A4">
        <w:trPr>
          <w:trHeight w:val="360"/>
        </w:trPr>
        <w:tc>
          <w:tcPr>
            <w:tcW w:w="2688" w:type="dxa"/>
          </w:tcPr>
          <w:p w14:paraId="72FDDE20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hochburgen_id</w:t>
            </w:r>
            <w:proofErr w:type="spellEnd"/>
          </w:p>
        </w:tc>
        <w:tc>
          <w:tcPr>
            <w:tcW w:w="7165" w:type="dxa"/>
          </w:tcPr>
          <w:p w14:paraId="103F6D43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Die Datawrapper-ID für die Tabelle mit den besten und schlechtesten Stadtteilergebnissen </w:t>
            </w:r>
            <w:proofErr w:type="gram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nach Kandidat</w:t>
            </w:r>
            <w:proofErr w:type="gramEnd"/>
          </w:p>
        </w:tc>
      </w:tr>
      <w:tr w:rsidR="00D336FD" w14:paraId="5B193744" w14:textId="77777777" w:rsidTr="008035A4">
        <w:trPr>
          <w:trHeight w:val="360"/>
        </w:trPr>
        <w:tc>
          <w:tcPr>
            <w:tcW w:w="2688" w:type="dxa"/>
          </w:tcPr>
          <w:p w14:paraId="391334FF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tabelle_stadtteile_id</w:t>
            </w:r>
            <w:proofErr w:type="spellEnd"/>
          </w:p>
        </w:tc>
        <w:tc>
          <w:tcPr>
            <w:tcW w:w="7165" w:type="dxa"/>
          </w:tcPr>
          <w:p w14:paraId="30E4F860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Die Datawrapper-ID für die Tabelle mit den Gesamtergebnissen</w:t>
            </w:r>
          </w:p>
        </w:tc>
      </w:tr>
      <w:tr w:rsidR="00D336FD" w14:paraId="3E88BB7D" w14:textId="77777777" w:rsidTr="008035A4">
        <w:trPr>
          <w:trHeight w:val="360"/>
        </w:trPr>
        <w:tc>
          <w:tcPr>
            <w:tcW w:w="2688" w:type="dxa"/>
          </w:tcPr>
          <w:p w14:paraId="716A14FA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social1_id</w:t>
            </w:r>
          </w:p>
        </w:tc>
        <w:tc>
          <w:tcPr>
            <w:tcW w:w="7165" w:type="dxa"/>
          </w:tcPr>
          <w:p w14:paraId="0DB39C88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Für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 Media: ID der Top-Säulengrafik</w:t>
            </w:r>
          </w:p>
        </w:tc>
      </w:tr>
      <w:tr w:rsidR="00D336FD" w14:paraId="0A59016B" w14:textId="77777777" w:rsidTr="008035A4">
        <w:trPr>
          <w:trHeight w:val="360"/>
        </w:trPr>
        <w:tc>
          <w:tcPr>
            <w:tcW w:w="2688" w:type="dxa"/>
          </w:tcPr>
          <w:p w14:paraId="1E8D7916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social2_id</w:t>
            </w:r>
          </w:p>
        </w:tc>
        <w:tc>
          <w:tcPr>
            <w:tcW w:w="7165" w:type="dxa"/>
          </w:tcPr>
          <w:p w14:paraId="346B1031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Für </w:t>
            </w: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Social</w:t>
            </w:r>
            <w:proofErr w:type="spellEnd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 xml:space="preserve"> Media: ID einer Kopie der Gesamt-Tabelle/Balkengrafik</w:t>
            </w:r>
          </w:p>
        </w:tc>
      </w:tr>
      <w:tr w:rsidR="00D336FD" w14:paraId="13797333" w14:textId="77777777" w:rsidTr="008035A4">
        <w:trPr>
          <w:trHeight w:val="360"/>
        </w:trPr>
        <w:tc>
          <w:tcPr>
            <w:tcW w:w="2688" w:type="dxa"/>
          </w:tcPr>
          <w:p w14:paraId="139822A4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stadtteil_str</w:t>
            </w:r>
            <w:proofErr w:type="spellEnd"/>
          </w:p>
        </w:tc>
        <w:tc>
          <w:tcPr>
            <w:tcW w:w="7165" w:type="dxa"/>
          </w:tcPr>
          <w:p w14:paraId="4E75ACF8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„Stadtteil“ oder ein Ersatz-String (Wiesbaden z.B. „Ortsbezirk“)</w:t>
            </w:r>
          </w:p>
        </w:tc>
      </w:tr>
      <w:tr w:rsidR="00D336FD" w14:paraId="18CF30CD" w14:textId="77777777" w:rsidTr="008035A4">
        <w:trPr>
          <w:trHeight w:val="360"/>
        </w:trPr>
        <w:tc>
          <w:tcPr>
            <w:tcW w:w="2688" w:type="dxa"/>
          </w:tcPr>
          <w:p w14:paraId="35451B7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obwahl_q_name</w:t>
            </w:r>
            <w:proofErr w:type="spellEnd"/>
          </w:p>
        </w:tc>
        <w:tc>
          <w:tcPr>
            <w:tcW w:w="7165" w:type="dxa"/>
          </w:tcPr>
          <w:p w14:paraId="373C211D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Quelle, die in Datawrapper-Grafiken genannt sein soll</w:t>
            </w:r>
          </w:p>
        </w:tc>
      </w:tr>
      <w:tr w:rsidR="00D336FD" w14:paraId="7A061C53" w14:textId="77777777" w:rsidTr="008035A4">
        <w:trPr>
          <w:trHeight w:val="360"/>
        </w:trPr>
        <w:tc>
          <w:tcPr>
            <w:tcW w:w="2688" w:type="dxa"/>
          </w:tcPr>
          <w:p w14:paraId="5F8FE517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obwahl_q_url</w:t>
            </w:r>
            <w:proofErr w:type="spellEnd"/>
          </w:p>
        </w:tc>
        <w:tc>
          <w:tcPr>
            <w:tcW w:w="7165" w:type="dxa"/>
          </w:tcPr>
          <w:p w14:paraId="2E547B2C" w14:textId="77777777" w:rsidR="00D336FD" w:rsidRDefault="00D336FD" w:rsidP="008035A4">
            <w:pPr>
              <w:suppressAutoHyphens w:val="0"/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</w:pPr>
            <w:r>
              <w:rPr>
                <w:rFonts w:ascii="Helvetica Neue" w:hAnsi="Helvetica Neue" w:cs="Calibri"/>
                <w:color w:val="333333"/>
                <w:sz w:val="28"/>
                <w:szCs w:val="28"/>
                <w:lang w:bidi="ar-SA"/>
              </w:rPr>
              <w:t>Quellen-Link für Datawrapper (für die Metadaten)</w:t>
            </w:r>
          </w:p>
        </w:tc>
      </w:tr>
    </w:tbl>
    <w:p w14:paraId="57799815" w14:textId="77777777" w:rsidR="00D336FD" w:rsidRDefault="00D336FD" w:rsidP="00D336FD">
      <w:pPr>
        <w:pStyle w:val="Textkrper"/>
      </w:pPr>
    </w:p>
    <w:sectPr w:rsidR="00D336FD" w:rsidSect="00D336FD">
      <w:headerReference w:type="even" r:id="rId7"/>
      <w:headerReference w:type="default" r:id="rId8"/>
      <w:headerReference w:type="first" r:id="rId9"/>
      <w:pgSz w:w="11906" w:h="16838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890BF" w14:textId="77777777" w:rsidR="00CE0034" w:rsidRDefault="00CE0034">
      <w:r>
        <w:separator/>
      </w:r>
    </w:p>
  </w:endnote>
  <w:endnote w:type="continuationSeparator" w:id="0">
    <w:p w14:paraId="05E5CE36" w14:textId="77777777" w:rsidR="00CE0034" w:rsidRDefault="00CE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IN Alternate">
    <w:panose1 w:val="020B0500000000000000"/>
    <w:charset w:val="4D"/>
    <w:family w:val="swiss"/>
    <w:pitch w:val="variable"/>
    <w:sig w:usb0="8000002F" w:usb1="10000048" w:usb2="0000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2A894" w14:textId="77777777" w:rsidR="00CE0034" w:rsidRDefault="00CE0034">
      <w:r>
        <w:separator/>
      </w:r>
    </w:p>
  </w:footnote>
  <w:footnote w:type="continuationSeparator" w:id="0">
    <w:p w14:paraId="13C0A72B" w14:textId="77777777" w:rsidR="00CE0034" w:rsidRDefault="00CE0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14D84" w14:textId="77777777" w:rsidR="00DA7FA7" w:rsidRDefault="00DA7FA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4081B" w14:textId="77777777" w:rsidR="00DA7FA7" w:rsidRDefault="00DA7FA7">
    <w:pPr>
      <w:pStyle w:val="Kopfzeile"/>
    </w:pPr>
  </w:p>
  <w:p w14:paraId="5FB7B405" w14:textId="77777777" w:rsidR="00DA7FA7" w:rsidRDefault="00000000">
    <w:pPr>
      <w:pStyle w:val="Kopfzeile"/>
    </w:pPr>
    <w:proofErr w:type="spellStart"/>
    <w:r>
      <w:t>Maggifix</w:t>
    </w:r>
    <w:proofErr w:type="spellEnd"/>
    <w:r>
      <w:t xml:space="preserve"> OBWAHL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von </w:t>
    </w:r>
    <w:fldSimple w:instr=" NUMPAGES ">
      <w:r>
        <w:t>7</w:t>
      </w:r>
    </w:fldSimple>
    <w:r>
      <w:tab/>
      <w:t>Jan Eggers, 12.9.2023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11B9B" w14:textId="77777777" w:rsidR="00DA7FA7" w:rsidRDefault="00DA7FA7">
    <w:pPr>
      <w:pStyle w:val="Kopfzeile"/>
    </w:pPr>
  </w:p>
  <w:p w14:paraId="2D4CCA7F" w14:textId="77777777" w:rsidR="00DA7FA7" w:rsidRDefault="00000000">
    <w:pPr>
      <w:pStyle w:val="Kopfzeile"/>
    </w:pPr>
    <w:proofErr w:type="spellStart"/>
    <w:r>
      <w:t>Maggifix</w:t>
    </w:r>
    <w:proofErr w:type="spellEnd"/>
    <w:r>
      <w:t xml:space="preserve"> OBWAHL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  <w:r>
      <w:t xml:space="preserve"> von </w:t>
    </w:r>
    <w:fldSimple w:instr=" NUMPAGES ">
      <w:r>
        <w:t>7</w:t>
      </w:r>
    </w:fldSimple>
    <w:r>
      <w:tab/>
      <w:t>Jan Eggers, 12.9.2023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87D"/>
    <w:multiLevelType w:val="multilevel"/>
    <w:tmpl w:val="01488F8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EA5A3F"/>
    <w:multiLevelType w:val="multilevel"/>
    <w:tmpl w:val="DE807B2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755F9F"/>
    <w:multiLevelType w:val="multilevel"/>
    <w:tmpl w:val="5862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2E4B3B"/>
    <w:multiLevelType w:val="multilevel"/>
    <w:tmpl w:val="C64A7A56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10D164C"/>
    <w:multiLevelType w:val="multilevel"/>
    <w:tmpl w:val="397221A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513E9C"/>
    <w:multiLevelType w:val="multilevel"/>
    <w:tmpl w:val="4EA0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A1A69AB"/>
    <w:multiLevelType w:val="multilevel"/>
    <w:tmpl w:val="3B30019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75B2717"/>
    <w:multiLevelType w:val="multilevel"/>
    <w:tmpl w:val="CAA224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997A53"/>
    <w:multiLevelType w:val="multilevel"/>
    <w:tmpl w:val="1CDEF4A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DIN Alternate" w:hAnsi="DIN Alternate" w:cs="DIN Alternate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52303909">
    <w:abstractNumId w:val="2"/>
  </w:num>
  <w:num w:numId="2" w16cid:durableId="298147026">
    <w:abstractNumId w:val="5"/>
  </w:num>
  <w:num w:numId="3" w16cid:durableId="31658311">
    <w:abstractNumId w:val="7"/>
  </w:num>
  <w:num w:numId="4" w16cid:durableId="1050108807">
    <w:abstractNumId w:val="8"/>
  </w:num>
  <w:num w:numId="5" w16cid:durableId="1216355367">
    <w:abstractNumId w:val="1"/>
  </w:num>
  <w:num w:numId="6" w16cid:durableId="1044794222">
    <w:abstractNumId w:val="6"/>
  </w:num>
  <w:num w:numId="7" w16cid:durableId="706567446">
    <w:abstractNumId w:val="4"/>
  </w:num>
  <w:num w:numId="8" w16cid:durableId="1569808117">
    <w:abstractNumId w:val="0"/>
  </w:num>
  <w:num w:numId="9" w16cid:durableId="1916431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E0"/>
    <w:rsid w:val="00015247"/>
    <w:rsid w:val="001339E9"/>
    <w:rsid w:val="003E288B"/>
    <w:rsid w:val="00423BE0"/>
    <w:rsid w:val="005A6FD3"/>
    <w:rsid w:val="009F1266"/>
    <w:rsid w:val="00A83671"/>
    <w:rsid w:val="00AC00DB"/>
    <w:rsid w:val="00B21AF4"/>
    <w:rsid w:val="00CE0034"/>
    <w:rsid w:val="00D336FD"/>
    <w:rsid w:val="00D45DA5"/>
    <w:rsid w:val="00DA7FA7"/>
    <w:rsid w:val="00E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AF9A7C"/>
  <w15:chartTrackingRefBased/>
  <w15:docId w15:val="{ABEB667A-7707-5F47-8C58-02CE1C87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36FD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23BE0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 w:bidi="hi-IN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3BE0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 w:bidi="hi-IN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23BE0"/>
    <w:pPr>
      <w:keepNext/>
      <w:keepLines/>
      <w:suppressAutoHyphens/>
      <w:spacing w:before="160" w:after="80"/>
      <w:outlineLvl w:val="2"/>
    </w:pPr>
    <w:rPr>
      <w:rFonts w:ascii="DIN Alternate" w:eastAsiaTheme="majorEastAsia" w:hAnsi="DIN Alternate" w:cstheme="majorBidi"/>
      <w:color w:val="0F4761" w:themeColor="accent1" w:themeShade="BF"/>
      <w:kern w:val="2"/>
      <w:sz w:val="28"/>
      <w:szCs w:val="28"/>
      <w:lang w:eastAsia="zh-CN" w:bidi="hi-IN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3BE0"/>
    <w:pPr>
      <w:keepNext/>
      <w:keepLines/>
      <w:suppressAutoHyphens/>
      <w:spacing w:before="80" w:after="40"/>
      <w:outlineLvl w:val="3"/>
    </w:pPr>
    <w:rPr>
      <w:rFonts w:ascii="DIN Alternate" w:eastAsiaTheme="majorEastAsia" w:hAnsi="DIN Alternate" w:cstheme="majorBidi"/>
      <w:i/>
      <w:iCs/>
      <w:color w:val="0F4761" w:themeColor="accent1" w:themeShade="BF"/>
      <w:kern w:val="2"/>
      <w:lang w:eastAsia="zh-CN" w:bidi="hi-IN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3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3B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3B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3B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3B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3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3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423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3BE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3BE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3BE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3BE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3BE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3BE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3BE0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hi-IN"/>
    </w:rPr>
  </w:style>
  <w:style w:type="character" w:customStyle="1" w:styleId="TitelZchn">
    <w:name w:val="Titel Zchn"/>
    <w:basedOn w:val="Absatz-Standardschriftart"/>
    <w:link w:val="Titel"/>
    <w:uiPriority w:val="10"/>
    <w:rsid w:val="0042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3BE0"/>
    <w:pPr>
      <w:numPr>
        <w:ilvl w:val="1"/>
      </w:numPr>
      <w:suppressAutoHyphens/>
      <w:spacing w:after="160"/>
    </w:pPr>
    <w:rPr>
      <w:rFonts w:ascii="DIN Alternate" w:eastAsiaTheme="majorEastAsia" w:hAnsi="DIN Alternate" w:cstheme="majorBidi"/>
      <w:color w:val="595959" w:themeColor="text1" w:themeTint="A6"/>
      <w:spacing w:val="15"/>
      <w:kern w:val="2"/>
      <w:sz w:val="28"/>
      <w:szCs w:val="28"/>
      <w:lang w:eastAsia="zh-CN" w:bidi="hi-IN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3BE0"/>
    <w:pPr>
      <w:suppressAutoHyphens/>
      <w:spacing w:before="160" w:after="160"/>
      <w:jc w:val="center"/>
    </w:pPr>
    <w:rPr>
      <w:rFonts w:ascii="DIN Alternate" w:eastAsia="Songti SC" w:hAnsi="DIN Alternate" w:cs="Arial Unicode MS"/>
      <w:i/>
      <w:iCs/>
      <w:color w:val="404040" w:themeColor="text1" w:themeTint="BF"/>
      <w:kern w:val="2"/>
      <w:lang w:eastAsia="zh-CN" w:bidi="hi-IN"/>
    </w:rPr>
  </w:style>
  <w:style w:type="character" w:customStyle="1" w:styleId="ZitatZchn">
    <w:name w:val="Zitat Zchn"/>
    <w:basedOn w:val="Absatz-Standardschriftart"/>
    <w:link w:val="Zitat"/>
    <w:uiPriority w:val="29"/>
    <w:rsid w:val="00423BE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3BE0"/>
    <w:pPr>
      <w:suppressAutoHyphens/>
      <w:ind w:left="720"/>
      <w:contextualSpacing/>
    </w:pPr>
    <w:rPr>
      <w:rFonts w:ascii="DIN Alternate" w:eastAsia="Songti SC" w:hAnsi="DIN Alternate" w:cs="Arial Unicode MS"/>
      <w:kern w:val="2"/>
      <w:lang w:eastAsia="zh-CN" w:bidi="hi-IN"/>
    </w:rPr>
  </w:style>
  <w:style w:type="character" w:styleId="IntensiveHervorhebung">
    <w:name w:val="Intense Emphasis"/>
    <w:basedOn w:val="Absatz-Standardschriftart"/>
    <w:uiPriority w:val="21"/>
    <w:qFormat/>
    <w:rsid w:val="00423BE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3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rFonts w:ascii="DIN Alternate" w:eastAsia="Songti SC" w:hAnsi="DIN Alternate" w:cs="Arial Unicode MS"/>
      <w:i/>
      <w:iCs/>
      <w:color w:val="0F4761" w:themeColor="accent1" w:themeShade="BF"/>
      <w:kern w:val="2"/>
      <w:lang w:eastAsia="zh-CN" w:bidi="hi-IN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3BE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3B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D336FD"/>
    <w:rPr>
      <w:color w:val="000080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336FD"/>
    <w:rPr>
      <w:rFonts w:cs="Mangal"/>
      <w:szCs w:val="21"/>
    </w:rPr>
  </w:style>
  <w:style w:type="paragraph" w:styleId="Textkrper">
    <w:name w:val="Body Text"/>
    <w:basedOn w:val="Standard"/>
    <w:link w:val="TextkrperZchn"/>
    <w:rsid w:val="00D336FD"/>
    <w:pPr>
      <w:suppressAutoHyphens/>
      <w:spacing w:after="140" w:line="276" w:lineRule="auto"/>
    </w:pPr>
    <w:rPr>
      <w:rFonts w:ascii="DIN Alternate" w:eastAsia="Songti SC" w:hAnsi="DIN Alternate" w:cs="Arial Unicode MS"/>
      <w:kern w:val="2"/>
      <w:lang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D336FD"/>
    <w:rPr>
      <w:rFonts w:ascii="DIN Alternate" w:eastAsia="Songti SC" w:hAnsi="DIN Alternate" w:cs="Arial Unicode MS"/>
      <w:lang w:eastAsia="zh-CN" w:bidi="hi-IN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D336FD"/>
    <w:pPr>
      <w:tabs>
        <w:tab w:val="center" w:pos="4536"/>
        <w:tab w:val="right" w:pos="9072"/>
      </w:tabs>
      <w:suppressAutoHyphens/>
    </w:pPr>
    <w:rPr>
      <w:rFonts w:asciiTheme="minorHAnsi" w:eastAsiaTheme="minorHAnsi" w:hAnsiTheme="minorHAnsi" w:cs="Mangal"/>
      <w:kern w:val="2"/>
      <w:szCs w:val="21"/>
      <w:lang w:eastAsia="en-US"/>
      <w14:ligatures w14:val="standardContextual"/>
    </w:rPr>
  </w:style>
  <w:style w:type="character" w:customStyle="1" w:styleId="KopfzeileZchn1">
    <w:name w:val="Kopfzeile Zchn1"/>
    <w:basedOn w:val="Absatz-Standardschriftart"/>
    <w:uiPriority w:val="99"/>
    <w:semiHidden/>
    <w:rsid w:val="00D336FD"/>
    <w:rPr>
      <w:rFonts w:ascii="DIN Alternate" w:eastAsia="Songti SC" w:hAnsi="DIN Alternate" w:cs="Mangal"/>
      <w:szCs w:val="21"/>
      <w:lang w:eastAsia="zh-CN" w:bidi="hi-IN"/>
      <w14:ligatures w14:val="none"/>
    </w:rPr>
  </w:style>
  <w:style w:type="paragraph" w:styleId="KeinLeerraum">
    <w:name w:val="No Spacing"/>
    <w:uiPriority w:val="1"/>
    <w:qFormat/>
    <w:rsid w:val="00D336FD"/>
    <w:pPr>
      <w:suppressAutoHyphens/>
    </w:pPr>
    <w:rPr>
      <w:rFonts w:ascii="DIN Alternate" w:eastAsia="Songti SC" w:hAnsi="DIN Alternate" w:cs="Mangal"/>
      <w:szCs w:val="21"/>
      <w:lang w:eastAsia="zh-CN" w:bidi="hi-IN"/>
      <w14:ligatures w14:val="none"/>
    </w:rPr>
  </w:style>
  <w:style w:type="table" w:styleId="Tabellenraster">
    <w:name w:val="Table Grid"/>
    <w:basedOn w:val="NormaleTabelle"/>
    <w:uiPriority w:val="39"/>
    <w:rsid w:val="00D336FD"/>
    <w:pPr>
      <w:suppressAutoHyphens/>
    </w:pPr>
    <w:rPr>
      <w:rFonts w:ascii="Liberation Serif" w:eastAsia="Songti SC" w:hAnsi="Liberation Serif" w:cs="Arial Unicode MS"/>
      <w:lang w:eastAsia="zh-CN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checkliste_obwahl_wi.docx</Template>
  <TotalTime>0</TotalTime>
  <Pages>3</Pages>
  <Words>510</Words>
  <Characters>3220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Eggers</dc:creator>
  <cp:keywords/>
  <dc:description/>
  <cp:lastModifiedBy>Jan Eggers</cp:lastModifiedBy>
  <cp:revision>3</cp:revision>
  <dcterms:created xsi:type="dcterms:W3CDTF">2025-03-06T21:41:00Z</dcterms:created>
  <dcterms:modified xsi:type="dcterms:W3CDTF">2025-03-06T21:47:00Z</dcterms:modified>
</cp:coreProperties>
</file>